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5B4D4" w14:textId="5C6AC70E" w:rsidR="002766D7" w:rsidRDefault="000A709D" w:rsidP="00867153">
      <w:pPr>
        <w:pStyle w:val="Style1"/>
      </w:pPr>
      <w:r w:rsidRPr="00AA4969">
        <w:t xml:space="preserve"> </w:t>
      </w:r>
      <w:r w:rsidR="00867153">
        <w:t>Projet Crypto Arbitrage :</w:t>
      </w:r>
    </w:p>
    <w:p w14:paraId="0763559B" w14:textId="08D7D5E8" w:rsidR="00E115F1" w:rsidRDefault="00E115F1" w:rsidP="00E115F1"/>
    <w:p w14:paraId="5B35DA67" w14:textId="2C9CEBB0" w:rsidR="00E115F1" w:rsidRPr="00E115F1" w:rsidRDefault="00E115F1" w:rsidP="00E115F1">
      <w:pPr>
        <w:pStyle w:val="Style2"/>
      </w:pPr>
      <w:r>
        <w:t xml:space="preserve">A </w:t>
      </w:r>
      <w:proofErr w:type="spellStart"/>
      <w:r>
        <w:t>propo</w:t>
      </w:r>
      <w:proofErr w:type="spellEnd"/>
      <w:r>
        <w:t xml:space="preserve"> de l'API</w:t>
      </w:r>
    </w:p>
    <w:p w14:paraId="3BC38C7C" w14:textId="0C9A2EC2" w:rsidR="001D57B8" w:rsidRDefault="001D57B8" w:rsidP="001D57B8">
      <w:pPr>
        <w:pStyle w:val="Style4"/>
      </w:pPr>
      <w:proofErr w:type="spellStart"/>
      <w:r>
        <w:t>ToDo</w:t>
      </w:r>
      <w:proofErr w:type="spellEnd"/>
    </w:p>
    <w:p w14:paraId="120072F7" w14:textId="7F97C1B9" w:rsidR="006F0886" w:rsidRDefault="006F0886" w:rsidP="006F0886">
      <w:pPr>
        <w:rPr>
          <w:lang w:eastAsia="fr-FR"/>
        </w:rPr>
      </w:pPr>
      <w:r>
        <w:rPr>
          <w:lang w:eastAsia="fr-FR"/>
        </w:rPr>
        <w:t xml:space="preserve">- </w:t>
      </w:r>
      <w:r w:rsidR="00B4482F">
        <w:rPr>
          <w:lang w:eastAsia="fr-FR"/>
        </w:rPr>
        <w:t>Créer une BDD</w:t>
      </w:r>
      <w:r>
        <w:rPr>
          <w:lang w:eastAsia="fr-FR"/>
        </w:rPr>
        <w:t xml:space="preserve"> init </w:t>
      </w:r>
      <w:r w:rsidR="00B4482F">
        <w:rPr>
          <w:lang w:eastAsia="fr-FR"/>
        </w:rPr>
        <w:t xml:space="preserve">symboles ( 1 requête pour filtrer les assets </w:t>
      </w:r>
      <w:r w:rsidR="00B4482F">
        <w:rPr>
          <w:lang w:eastAsia="fr-FR"/>
        </w:rPr>
        <w:sym w:font="Wingdings" w:char="F0E0"/>
      </w:r>
      <w:r w:rsidR="00B4482F">
        <w:rPr>
          <w:lang w:eastAsia="fr-FR"/>
        </w:rPr>
        <w:t xml:space="preserve"> puis une </w:t>
      </w:r>
      <w:proofErr w:type="spellStart"/>
      <w:r w:rsidR="00B4482F">
        <w:rPr>
          <w:lang w:eastAsia="fr-FR"/>
        </w:rPr>
        <w:t>requpête</w:t>
      </w:r>
      <w:proofErr w:type="spellEnd"/>
      <w:r w:rsidR="00B4482F">
        <w:rPr>
          <w:lang w:eastAsia="fr-FR"/>
        </w:rPr>
        <w:t xml:space="preserve"> pour filtrer les </w:t>
      </w:r>
      <w:proofErr w:type="spellStart"/>
      <w:r w:rsidR="00B4482F">
        <w:rPr>
          <w:lang w:eastAsia="fr-FR"/>
        </w:rPr>
        <w:t>symbols</w:t>
      </w:r>
      <w:proofErr w:type="spellEnd"/>
      <w:r w:rsidR="00674889">
        <w:rPr>
          <w:lang w:eastAsia="fr-FR"/>
        </w:rPr>
        <w:t>)</w:t>
      </w:r>
      <w:r>
        <w:rPr>
          <w:lang w:eastAsia="fr-FR"/>
        </w:rPr>
        <w:t xml:space="preserve"> : </w:t>
      </w:r>
    </w:p>
    <w:p w14:paraId="6A6A606C" w14:textId="76BC1A43" w:rsidR="006F0886" w:rsidRPr="006F0886" w:rsidRDefault="006F0886" w:rsidP="006F0886">
      <w:pPr>
        <w:rPr>
          <w:lang w:eastAsia="fr-FR"/>
        </w:rPr>
      </w:pPr>
      <w:r>
        <w:rPr>
          <w:lang w:eastAsia="fr-FR"/>
        </w:rPr>
        <w:t xml:space="preserve">- </w:t>
      </w:r>
      <w:r w:rsidR="00674889">
        <w:rPr>
          <w:lang w:eastAsia="fr-FR"/>
        </w:rPr>
        <w:t xml:space="preserve">Les exclusions se feront sur la </w:t>
      </w:r>
      <w:proofErr w:type="spellStart"/>
      <w:r w:rsidR="00674889">
        <w:rPr>
          <w:lang w:eastAsia="fr-FR"/>
        </w:rPr>
        <w:t>pair</w:t>
      </w:r>
      <w:proofErr w:type="spellEnd"/>
      <w:r w:rsidR="00674889">
        <w:rPr>
          <w:lang w:eastAsia="fr-FR"/>
        </w:rPr>
        <w:t xml:space="preserve"> directement.</w:t>
      </w:r>
    </w:p>
    <w:p w14:paraId="3C735EF0" w14:textId="7CC60ACE" w:rsidR="00867153" w:rsidRDefault="001D57B8" w:rsidP="001213C2">
      <w:pPr>
        <w:pStyle w:val="Style4"/>
      </w:pPr>
      <w:r>
        <w:t>Notes</w:t>
      </w:r>
      <w:r w:rsidR="00867153">
        <w:t xml:space="preserve"> : </w:t>
      </w:r>
    </w:p>
    <w:p w14:paraId="0361E2D1" w14:textId="3A00DF6E" w:rsidR="00867153" w:rsidRDefault="00867153" w:rsidP="001D57B8">
      <w:pPr>
        <w:pStyle w:val="Paragraphedeliste"/>
        <w:numPr>
          <w:ilvl w:val="0"/>
          <w:numId w:val="42"/>
        </w:numPr>
        <w:rPr>
          <w:lang w:val="en-US" w:eastAsia="fr-FR"/>
        </w:rPr>
      </w:pPr>
      <w:proofErr w:type="spellStart"/>
      <w:r w:rsidRPr="001D57B8">
        <w:rPr>
          <w:lang w:val="en-US" w:eastAsia="fr-FR"/>
        </w:rPr>
        <w:t>Api</w:t>
      </w:r>
      <w:proofErr w:type="spellEnd"/>
      <w:r w:rsidRPr="001D57B8">
        <w:rPr>
          <w:lang w:val="en-US" w:eastAsia="fr-FR"/>
        </w:rPr>
        <w:t xml:space="preserve"> : </w:t>
      </w:r>
      <w:hyperlink r:id="rId9" w:history="1">
        <w:r w:rsidRPr="001D57B8">
          <w:rPr>
            <w:rStyle w:val="Lienhypertexte"/>
            <w:lang w:val="en-US" w:eastAsia="fr-FR"/>
          </w:rPr>
          <w:t>https://docs.coinapi.io/?javascript</w:t>
        </w:r>
      </w:hyperlink>
    </w:p>
    <w:p w14:paraId="4E885534" w14:textId="0BE148CB" w:rsidR="001D57B8" w:rsidRDefault="001D57B8" w:rsidP="001D57B8">
      <w:pPr>
        <w:pStyle w:val="Paragraphedeliste"/>
        <w:numPr>
          <w:ilvl w:val="0"/>
          <w:numId w:val="42"/>
        </w:numPr>
        <w:rPr>
          <w:lang w:eastAsia="fr-FR"/>
        </w:rPr>
      </w:pPr>
      <w:r w:rsidRPr="001D57B8">
        <w:rPr>
          <w:lang w:eastAsia="fr-FR"/>
        </w:rPr>
        <w:t xml:space="preserve">La </w:t>
      </w:r>
      <w:proofErr w:type="spellStart"/>
      <w:r w:rsidRPr="001D57B8">
        <w:rPr>
          <w:lang w:eastAsia="fr-FR"/>
        </w:rPr>
        <w:t>sand</w:t>
      </w:r>
      <w:proofErr w:type="spellEnd"/>
      <w:r w:rsidRPr="001D57B8">
        <w:rPr>
          <w:lang w:eastAsia="fr-FR"/>
        </w:rPr>
        <w:t>-box possède u</w:t>
      </w:r>
      <w:r>
        <w:rPr>
          <w:lang w:eastAsia="fr-FR"/>
        </w:rPr>
        <w:t xml:space="preserve">n nombre de requêtes </w:t>
      </w:r>
      <w:r w:rsidR="00C822D4">
        <w:rPr>
          <w:lang w:eastAsia="fr-FR"/>
        </w:rPr>
        <w:t xml:space="preserve">journalières </w:t>
      </w:r>
      <w:r>
        <w:rPr>
          <w:lang w:eastAsia="fr-FR"/>
        </w:rPr>
        <w:t>+ élevé</w:t>
      </w:r>
    </w:p>
    <w:p w14:paraId="067AB1AC" w14:textId="4299E9F8" w:rsidR="00300019" w:rsidRPr="001D57B8" w:rsidRDefault="008608DC" w:rsidP="001D57B8">
      <w:pPr>
        <w:pStyle w:val="Paragraphedeliste"/>
        <w:numPr>
          <w:ilvl w:val="0"/>
          <w:numId w:val="42"/>
        </w:numPr>
        <w:rPr>
          <w:lang w:eastAsia="fr-FR"/>
        </w:rPr>
      </w:pPr>
      <w:r>
        <w:rPr>
          <w:lang w:eastAsia="fr-FR"/>
        </w:rPr>
        <w:t xml:space="preserve">Les </w:t>
      </w:r>
      <w:proofErr w:type="spellStart"/>
      <w:r>
        <w:rPr>
          <w:lang w:eastAsia="fr-FR"/>
        </w:rPr>
        <w:t>symbols</w:t>
      </w:r>
      <w:proofErr w:type="spellEnd"/>
      <w:r>
        <w:rPr>
          <w:lang w:eastAsia="fr-FR"/>
        </w:rPr>
        <w:t xml:space="preserve"> possède des types ( FUTURE , PERPETUAL , </w:t>
      </w:r>
      <w:r w:rsidRPr="00BA5C2D">
        <w:rPr>
          <w:b/>
          <w:bCs/>
          <w:color w:val="70AD47" w:themeColor="accent6"/>
          <w:u w:val="single"/>
          <w:lang w:eastAsia="fr-FR"/>
        </w:rPr>
        <w:t>SPOT</w:t>
      </w:r>
      <w:r>
        <w:t>, … )</w:t>
      </w:r>
    </w:p>
    <w:p w14:paraId="4103B1EE" w14:textId="6B29793A" w:rsidR="00867153" w:rsidRPr="001D57B8" w:rsidRDefault="00867153" w:rsidP="00867153">
      <w:pPr>
        <w:rPr>
          <w:lang w:eastAsia="fr-FR"/>
        </w:rPr>
      </w:pPr>
    </w:p>
    <w:p w14:paraId="4DFB9627" w14:textId="77777777" w:rsidR="00867153" w:rsidRPr="00867153" w:rsidRDefault="00867153" w:rsidP="001213C2">
      <w:pPr>
        <w:pStyle w:val="Style4"/>
      </w:pPr>
      <w:r w:rsidRPr="00867153">
        <w:t>Points de terminaison</w:t>
      </w:r>
    </w:p>
    <w:tbl>
      <w:tblPr>
        <w:tblW w:w="0" w:type="auto"/>
        <w:shd w:val="clear" w:color="auto" w:fill="EAF2F6"/>
        <w:tblCellMar>
          <w:left w:w="420" w:type="dxa"/>
          <w:right w:w="420" w:type="dxa"/>
        </w:tblCellMar>
        <w:tblLook w:val="04A0" w:firstRow="1" w:lastRow="0" w:firstColumn="1" w:lastColumn="0" w:noHBand="0" w:noVBand="1"/>
      </w:tblPr>
      <w:tblGrid>
        <w:gridCol w:w="1401"/>
        <w:gridCol w:w="1423"/>
        <w:gridCol w:w="3467"/>
      </w:tblGrid>
      <w:tr w:rsidR="00867153" w:rsidRPr="00867153" w14:paraId="12CA0D81" w14:textId="77777777" w:rsidTr="00867153">
        <w:trPr>
          <w:tblHeader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AF2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7BC3C85" w14:textId="77777777" w:rsidR="00867153" w:rsidRPr="00867153" w:rsidRDefault="00867153" w:rsidP="00867153">
            <w:pPr>
              <w:spacing w:after="240"/>
              <w:rPr>
                <w:rFonts w:ascii="Helvetica" w:eastAsia="Times New Roman" w:hAnsi="Helvetica" w:cs="Helvetica"/>
                <w:b/>
                <w:bCs/>
                <w:color w:val="3D5D90"/>
                <w:sz w:val="20"/>
                <w:szCs w:val="20"/>
                <w:lang w:eastAsia="fr-FR"/>
              </w:rPr>
            </w:pPr>
            <w:proofErr w:type="spellStart"/>
            <w:r w:rsidRPr="00867153">
              <w:rPr>
                <w:rFonts w:ascii="Helvetica" w:eastAsia="Times New Roman" w:hAnsi="Helvetica" w:cs="Helvetica"/>
                <w:b/>
                <w:bCs/>
                <w:color w:val="3D5D90"/>
                <w:sz w:val="20"/>
                <w:szCs w:val="20"/>
                <w:lang w:eastAsia="fr-FR"/>
              </w:rPr>
              <w:t>Enviroment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AF2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B6A98CE" w14:textId="77777777" w:rsidR="00867153" w:rsidRPr="00867153" w:rsidRDefault="00867153" w:rsidP="00867153">
            <w:pPr>
              <w:spacing w:after="240"/>
              <w:rPr>
                <w:rFonts w:ascii="Helvetica" w:eastAsia="Times New Roman" w:hAnsi="Helvetica" w:cs="Helvetica"/>
                <w:b/>
                <w:bCs/>
                <w:color w:val="3D5D90"/>
                <w:sz w:val="20"/>
                <w:szCs w:val="20"/>
                <w:lang w:eastAsia="fr-FR"/>
              </w:rPr>
            </w:pPr>
            <w:r w:rsidRPr="00867153">
              <w:rPr>
                <w:rFonts w:ascii="Helvetica" w:eastAsia="Times New Roman" w:hAnsi="Helvetica" w:cs="Helvetica"/>
                <w:b/>
                <w:bCs/>
                <w:color w:val="3D5D90"/>
                <w:sz w:val="20"/>
                <w:szCs w:val="20"/>
                <w:lang w:eastAsia="fr-FR"/>
              </w:rPr>
              <w:t>Chiffrement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AF2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374CC2F" w14:textId="77777777" w:rsidR="00867153" w:rsidRPr="00867153" w:rsidRDefault="00867153" w:rsidP="00867153">
            <w:pPr>
              <w:spacing w:after="240"/>
              <w:rPr>
                <w:rFonts w:ascii="Helvetica" w:eastAsia="Times New Roman" w:hAnsi="Helvetica" w:cs="Helvetica"/>
                <w:b/>
                <w:bCs/>
                <w:color w:val="3D5D90"/>
                <w:sz w:val="20"/>
                <w:szCs w:val="20"/>
                <w:lang w:eastAsia="fr-FR"/>
              </w:rPr>
            </w:pPr>
            <w:r w:rsidRPr="00867153">
              <w:rPr>
                <w:rFonts w:ascii="Helvetica" w:eastAsia="Times New Roman" w:hAnsi="Helvetica" w:cs="Helvetica"/>
                <w:b/>
                <w:bCs/>
                <w:color w:val="3D5D90"/>
                <w:sz w:val="20"/>
                <w:szCs w:val="20"/>
                <w:lang w:eastAsia="fr-FR"/>
              </w:rPr>
              <w:t>Valeur</w:t>
            </w:r>
          </w:p>
        </w:tc>
      </w:tr>
      <w:tr w:rsidR="00867153" w:rsidRPr="00867153" w14:paraId="196D699A" w14:textId="77777777" w:rsidTr="00867153">
        <w:tc>
          <w:tcPr>
            <w:tcW w:w="0" w:type="auto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4CCF3" w14:textId="77777777" w:rsidR="00867153" w:rsidRPr="00867153" w:rsidRDefault="00867153" w:rsidP="00867153">
            <w:pPr>
              <w:spacing w:after="240"/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</w:pPr>
            <w:r w:rsidRPr="00867153"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  <w:t>Production</w:t>
            </w:r>
          </w:p>
        </w:tc>
        <w:tc>
          <w:tcPr>
            <w:tcW w:w="0" w:type="auto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7843B" w14:textId="77777777" w:rsidR="00867153" w:rsidRPr="00867153" w:rsidRDefault="00867153" w:rsidP="00867153">
            <w:pPr>
              <w:spacing w:after="240"/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</w:pPr>
            <w:r w:rsidRPr="00867153"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0" w:type="auto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C8B24F" w14:textId="77777777" w:rsidR="00867153" w:rsidRPr="00867153" w:rsidRDefault="00867153" w:rsidP="00867153">
            <w:pPr>
              <w:spacing w:after="240"/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</w:pPr>
            <w:r w:rsidRPr="00867153">
              <w:rPr>
                <w:rFonts w:ascii="Consolas" w:eastAsia="Times New Roman" w:hAnsi="Consolas" w:cs="Courier New"/>
                <w:color w:val="3D5D90"/>
                <w:sz w:val="18"/>
                <w:szCs w:val="18"/>
                <w:lang w:eastAsia="fr-FR"/>
              </w:rPr>
              <w:t>https://rest.coinapi.io/</w:t>
            </w:r>
          </w:p>
        </w:tc>
      </w:tr>
      <w:tr w:rsidR="00867153" w:rsidRPr="00867153" w14:paraId="1C91D888" w14:textId="77777777" w:rsidTr="00867153">
        <w:tc>
          <w:tcPr>
            <w:tcW w:w="0" w:type="auto"/>
            <w:shd w:val="clear" w:color="auto" w:fill="F3F7F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78F7D0" w14:textId="77777777" w:rsidR="00867153" w:rsidRPr="00867153" w:rsidRDefault="00867153" w:rsidP="00867153">
            <w:pPr>
              <w:spacing w:after="240"/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</w:pPr>
            <w:r w:rsidRPr="00867153"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  <w:t>Production</w:t>
            </w:r>
          </w:p>
        </w:tc>
        <w:tc>
          <w:tcPr>
            <w:tcW w:w="0" w:type="auto"/>
            <w:shd w:val="clear" w:color="auto" w:fill="F3F7F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C7A93F" w14:textId="77777777" w:rsidR="00867153" w:rsidRPr="00867153" w:rsidRDefault="00867153" w:rsidP="00867153">
            <w:pPr>
              <w:spacing w:after="240"/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</w:pPr>
            <w:r w:rsidRPr="00867153"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0" w:type="auto"/>
            <w:shd w:val="clear" w:color="auto" w:fill="F3F7F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B4C90C" w14:textId="77777777" w:rsidR="00867153" w:rsidRPr="00867153" w:rsidRDefault="00867153" w:rsidP="00867153">
            <w:pPr>
              <w:spacing w:after="240"/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</w:pPr>
            <w:r w:rsidRPr="00867153">
              <w:rPr>
                <w:rFonts w:ascii="Consolas" w:eastAsia="Times New Roman" w:hAnsi="Consolas" w:cs="Courier New"/>
                <w:color w:val="3D5D90"/>
                <w:sz w:val="18"/>
                <w:szCs w:val="18"/>
                <w:lang w:eastAsia="fr-FR"/>
              </w:rPr>
              <w:t>http://rest.coinapi.io/</w:t>
            </w:r>
          </w:p>
        </w:tc>
      </w:tr>
      <w:tr w:rsidR="00867153" w:rsidRPr="00867153" w14:paraId="011F9295" w14:textId="77777777" w:rsidTr="00867153">
        <w:tc>
          <w:tcPr>
            <w:tcW w:w="0" w:type="auto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2CA6F6" w14:textId="180FD910" w:rsidR="00867153" w:rsidRPr="00867153" w:rsidRDefault="00483978" w:rsidP="00867153">
            <w:pPr>
              <w:spacing w:after="240"/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  <w:t>Sand-boc</w:t>
            </w:r>
          </w:p>
        </w:tc>
        <w:tc>
          <w:tcPr>
            <w:tcW w:w="0" w:type="auto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0DDEC5" w14:textId="77777777" w:rsidR="00867153" w:rsidRPr="00867153" w:rsidRDefault="00867153" w:rsidP="00867153">
            <w:pPr>
              <w:spacing w:after="240"/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</w:pPr>
            <w:r w:rsidRPr="00867153"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  <w:t>Oui</w:t>
            </w:r>
          </w:p>
        </w:tc>
        <w:tc>
          <w:tcPr>
            <w:tcW w:w="0" w:type="auto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27F644" w14:textId="77777777" w:rsidR="00867153" w:rsidRPr="00867153" w:rsidRDefault="00867153" w:rsidP="00867153">
            <w:pPr>
              <w:spacing w:after="240"/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</w:pPr>
            <w:r w:rsidRPr="00867153">
              <w:rPr>
                <w:rFonts w:ascii="Consolas" w:eastAsia="Times New Roman" w:hAnsi="Consolas" w:cs="Courier New"/>
                <w:color w:val="3D5D90"/>
                <w:sz w:val="18"/>
                <w:szCs w:val="18"/>
                <w:lang w:eastAsia="fr-FR"/>
              </w:rPr>
              <w:t>https://rest-sandbox.coinapi.io/</w:t>
            </w:r>
          </w:p>
        </w:tc>
      </w:tr>
      <w:tr w:rsidR="00867153" w:rsidRPr="00867153" w14:paraId="1519C760" w14:textId="77777777" w:rsidTr="00867153">
        <w:tc>
          <w:tcPr>
            <w:tcW w:w="0" w:type="auto"/>
            <w:shd w:val="clear" w:color="auto" w:fill="F3F7F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47059E" w14:textId="1AB28A44" w:rsidR="00867153" w:rsidRPr="00867153" w:rsidRDefault="00483978" w:rsidP="00867153">
            <w:pPr>
              <w:spacing w:after="240"/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  <w:t>Sand-box</w:t>
            </w:r>
          </w:p>
        </w:tc>
        <w:tc>
          <w:tcPr>
            <w:tcW w:w="0" w:type="auto"/>
            <w:shd w:val="clear" w:color="auto" w:fill="F3F7F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AF4DAC" w14:textId="77777777" w:rsidR="00867153" w:rsidRPr="00867153" w:rsidRDefault="00867153" w:rsidP="00867153">
            <w:pPr>
              <w:spacing w:after="240"/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</w:pPr>
            <w:r w:rsidRPr="00867153"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0" w:type="auto"/>
            <w:shd w:val="clear" w:color="auto" w:fill="F3F7F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43AB91" w14:textId="77777777" w:rsidR="00867153" w:rsidRPr="00867153" w:rsidRDefault="00867153" w:rsidP="00867153">
            <w:pPr>
              <w:spacing w:after="240"/>
              <w:rPr>
                <w:rFonts w:ascii="Helvetica" w:eastAsia="Times New Roman" w:hAnsi="Helvetica" w:cs="Helvetica"/>
                <w:color w:val="3D5D90"/>
                <w:sz w:val="20"/>
                <w:szCs w:val="20"/>
                <w:lang w:eastAsia="fr-FR"/>
              </w:rPr>
            </w:pPr>
            <w:r w:rsidRPr="00867153">
              <w:rPr>
                <w:rFonts w:ascii="Consolas" w:eastAsia="Times New Roman" w:hAnsi="Consolas" w:cs="Courier New"/>
                <w:color w:val="3D5D90"/>
                <w:sz w:val="18"/>
                <w:szCs w:val="18"/>
                <w:lang w:eastAsia="fr-FR"/>
              </w:rPr>
              <w:t>http://rest-sandbox.coinapi.io/</w:t>
            </w:r>
          </w:p>
        </w:tc>
      </w:tr>
    </w:tbl>
    <w:p w14:paraId="255E3DD7" w14:textId="5F8CFE57" w:rsidR="001213C2" w:rsidRDefault="001213C2" w:rsidP="001213C2">
      <w:pPr>
        <w:pStyle w:val="Style4"/>
      </w:pPr>
      <w:r>
        <w:t>Sand-box</w:t>
      </w:r>
      <w:r w:rsidR="00057C82">
        <w:t xml:space="preserve"> : </w:t>
      </w:r>
    </w:p>
    <w:p w14:paraId="2B772F08" w14:textId="77777777" w:rsidR="001213C2" w:rsidRDefault="001213C2" w:rsidP="001213C2">
      <w:r>
        <w:t xml:space="preserve">L'environnement </w:t>
      </w:r>
      <w:proofErr w:type="spellStart"/>
      <w:r>
        <w:t>sandbox</w:t>
      </w:r>
      <w:proofErr w:type="spellEnd"/>
      <w:r>
        <w:t xml:space="preserve"> est fourni pour les cas d'utilisation de développement et de non-production, il présente peu de différences par rapport à celui de production:</w:t>
      </w:r>
    </w:p>
    <w:p w14:paraId="16541C27" w14:textId="77777777" w:rsidR="001213C2" w:rsidRDefault="001213C2" w:rsidP="001213C2">
      <w:pPr>
        <w:pStyle w:val="Paragraphedeliste"/>
        <w:numPr>
          <w:ilvl w:val="0"/>
          <w:numId w:val="40"/>
        </w:numPr>
      </w:pPr>
      <w:r>
        <w:t>Vous avez toujours besoin d'une clé API active pour accéder au bac à sable; cela peut être gratuit.</w:t>
      </w:r>
    </w:p>
    <w:p w14:paraId="33C8BA44" w14:textId="77777777" w:rsidR="001213C2" w:rsidRDefault="001213C2" w:rsidP="001213C2">
      <w:pPr>
        <w:pStyle w:val="Paragraphedeliste"/>
        <w:numPr>
          <w:ilvl w:val="0"/>
          <w:numId w:val="40"/>
        </w:numPr>
      </w:pPr>
      <w:r>
        <w:t>Nous ne fournissons aucun support ou SLA pour cet environnement.</w:t>
      </w:r>
    </w:p>
    <w:p w14:paraId="369EA216" w14:textId="77777777" w:rsidR="001213C2" w:rsidRDefault="001213C2" w:rsidP="001213C2">
      <w:pPr>
        <w:pStyle w:val="Paragraphedeliste"/>
        <w:numPr>
          <w:ilvl w:val="0"/>
          <w:numId w:val="40"/>
        </w:numPr>
      </w:pPr>
      <w:r>
        <w:t>Vous ne pouvez pas demander les données historiques il y a plus d'un jour.</w:t>
      </w:r>
    </w:p>
    <w:p w14:paraId="7EBD0898" w14:textId="77777777" w:rsidR="001213C2" w:rsidRDefault="001213C2" w:rsidP="001213C2">
      <w:pPr>
        <w:pStyle w:val="Paragraphedeliste"/>
        <w:numPr>
          <w:ilvl w:val="0"/>
          <w:numId w:val="40"/>
        </w:numPr>
      </w:pPr>
      <w:r>
        <w:t>Le paramètre de limite par défaut et la valeur maximale sont définis sur 10.</w:t>
      </w:r>
    </w:p>
    <w:p w14:paraId="34FFB0EC" w14:textId="77777777" w:rsidR="001213C2" w:rsidRDefault="001213C2" w:rsidP="001213C2">
      <w:pPr>
        <w:pStyle w:val="Paragraphedeliste"/>
        <w:numPr>
          <w:ilvl w:val="0"/>
          <w:numId w:val="40"/>
        </w:numPr>
      </w:pPr>
      <w:r>
        <w:t xml:space="preserve">Les données en temps réel et historiques sont limitées à des échanges spécifiques: COINBASE, GEMINI, LMAX Digital UAT, </w:t>
      </w:r>
      <w:proofErr w:type="spellStart"/>
      <w:r>
        <w:t>Binance</w:t>
      </w:r>
      <w:proofErr w:type="spellEnd"/>
      <w:r>
        <w:t xml:space="preserve"> Futures </w:t>
      </w:r>
      <w:proofErr w:type="spellStart"/>
      <w:r>
        <w:t>Testnet</w:t>
      </w:r>
      <w:proofErr w:type="spellEnd"/>
      <w:r>
        <w:t xml:space="preserve"> et ECB (Banque centrale européenne).</w:t>
      </w:r>
    </w:p>
    <w:p w14:paraId="50331165" w14:textId="77777777" w:rsidR="001213C2" w:rsidRDefault="001213C2" w:rsidP="001213C2">
      <w:pPr>
        <w:pStyle w:val="Paragraphedeliste"/>
        <w:numPr>
          <w:ilvl w:val="0"/>
          <w:numId w:val="40"/>
        </w:numPr>
      </w:pPr>
      <w:r>
        <w:t>Les données peuvent être invalides / fausses ou retardées.</w:t>
      </w:r>
    </w:p>
    <w:p w14:paraId="522F2A5B" w14:textId="77777777" w:rsidR="001213C2" w:rsidRDefault="001213C2" w:rsidP="001213C2">
      <w:pPr>
        <w:pStyle w:val="Paragraphedeliste"/>
        <w:numPr>
          <w:ilvl w:val="0"/>
          <w:numId w:val="40"/>
        </w:numPr>
      </w:pPr>
      <w:r>
        <w:t>Les modifications de l'API pourraient être visibles plus rapidement sur le bac à sable que dans l'environnement de production.</w:t>
      </w:r>
    </w:p>
    <w:p w14:paraId="311C9617" w14:textId="63B7E2E9" w:rsidR="00867153" w:rsidRDefault="00867153" w:rsidP="00867153">
      <w:pPr>
        <w:rPr>
          <w:lang w:eastAsia="fr-FR"/>
        </w:rPr>
      </w:pPr>
    </w:p>
    <w:p w14:paraId="239340C5" w14:textId="6508DB18" w:rsidR="00867153" w:rsidRDefault="00867153" w:rsidP="001213C2">
      <w:pPr>
        <w:pStyle w:val="Style4"/>
      </w:pPr>
      <w:r w:rsidRPr="00867153">
        <w:t xml:space="preserve">Requêtes </w:t>
      </w:r>
      <w:r>
        <w:t>http</w:t>
      </w:r>
    </w:p>
    <w:p w14:paraId="67396562" w14:textId="110488B6" w:rsidR="00867153" w:rsidRDefault="00867153" w:rsidP="00867153">
      <w:pPr>
        <w:pStyle w:val="Paragraphedeliste"/>
        <w:numPr>
          <w:ilvl w:val="0"/>
          <w:numId w:val="37"/>
        </w:numPr>
        <w:rPr>
          <w:lang w:eastAsia="fr-FR"/>
        </w:rPr>
      </w:pPr>
      <w:r w:rsidRPr="00867153">
        <w:rPr>
          <w:lang w:eastAsia="fr-FR"/>
        </w:rPr>
        <w:t>Autorisation</w:t>
      </w:r>
    </w:p>
    <w:p w14:paraId="479A1B1C" w14:textId="4A9694BC" w:rsidR="00867153" w:rsidRPr="00867153" w:rsidRDefault="00867153" w:rsidP="00867153">
      <w:pPr>
        <w:pStyle w:val="Style5"/>
      </w:pPr>
      <w:r w:rsidRPr="00867153">
        <w:t>X-</w:t>
      </w:r>
      <w:proofErr w:type="spellStart"/>
      <w:r w:rsidRPr="00867153">
        <w:t>CoinAPI</w:t>
      </w:r>
      <w:proofErr w:type="spellEnd"/>
      <w:r w:rsidRPr="00867153">
        <w:t xml:space="preserve">-Key: </w:t>
      </w:r>
      <w:r>
        <w:rPr>
          <w:rFonts w:ascii="Arial" w:hAnsi="Arial" w:cs="Arial"/>
          <w:color w:val="222222"/>
          <w:shd w:val="clear" w:color="auto" w:fill="FFFFFF"/>
        </w:rPr>
        <w:t>85B572BB-58D2-4CC8-BF82-319D44B66D25</w:t>
      </w:r>
    </w:p>
    <w:p w14:paraId="463C4999" w14:textId="77777777" w:rsidR="00867153" w:rsidRPr="00867153" w:rsidRDefault="00867153" w:rsidP="00867153">
      <w:pPr>
        <w:rPr>
          <w:lang w:val="en-US" w:eastAsia="fr-FR"/>
        </w:rPr>
      </w:pPr>
    </w:p>
    <w:p w14:paraId="06697E02" w14:textId="3D7B4DD2" w:rsidR="00867153" w:rsidRDefault="00867153" w:rsidP="00867153">
      <w:pPr>
        <w:pStyle w:val="Paragraphedeliste"/>
        <w:numPr>
          <w:ilvl w:val="0"/>
          <w:numId w:val="36"/>
        </w:numPr>
        <w:rPr>
          <w:lang w:eastAsia="fr-FR"/>
        </w:rPr>
      </w:pPr>
      <w:r w:rsidRPr="00867153">
        <w:rPr>
          <w:lang w:eastAsia="fr-FR"/>
        </w:rPr>
        <w:t>Chaque requête HTTP doit contenir l'en-tête </w:t>
      </w:r>
      <w:r w:rsidR="00E93F81">
        <w:rPr>
          <w:lang w:eastAsia="fr-FR"/>
        </w:rPr>
        <w:t xml:space="preserve">suivante </w:t>
      </w:r>
      <w:r w:rsidR="00E93F81" w:rsidRPr="00867153">
        <w:rPr>
          <w:b/>
          <w:bCs/>
          <w:lang w:eastAsia="fr-FR"/>
        </w:rPr>
        <w:t>car toutes nos réponses sont au format JSON.</w:t>
      </w:r>
    </w:p>
    <w:p w14:paraId="54F2F75A" w14:textId="08081F1A" w:rsidR="00867153" w:rsidRPr="00867153" w:rsidRDefault="00867153" w:rsidP="00867153">
      <w:pPr>
        <w:pStyle w:val="Style5"/>
      </w:pPr>
      <w:r w:rsidRPr="00867153">
        <w:t>Accept: application/json</w:t>
      </w:r>
    </w:p>
    <w:p w14:paraId="531C54A6" w14:textId="77777777" w:rsidR="00867153" w:rsidRPr="00867153" w:rsidRDefault="00867153" w:rsidP="00867153">
      <w:pPr>
        <w:rPr>
          <w:b/>
          <w:bCs/>
          <w:lang w:eastAsia="fr-FR"/>
        </w:rPr>
      </w:pPr>
    </w:p>
    <w:p w14:paraId="14DFF557" w14:textId="66AF3C02" w:rsidR="00867153" w:rsidRPr="00E93F81" w:rsidRDefault="00867153" w:rsidP="00E93F81">
      <w:pPr>
        <w:pStyle w:val="Paragraphedeliste"/>
        <w:numPr>
          <w:ilvl w:val="0"/>
          <w:numId w:val="36"/>
        </w:numPr>
        <w:rPr>
          <w:rFonts w:ascii="Helvetica" w:eastAsia="Times New Roman" w:hAnsi="Helvetica" w:cs="Helvetica"/>
          <w:color w:val="3D5D90"/>
          <w:sz w:val="20"/>
          <w:szCs w:val="20"/>
          <w:lang w:eastAsia="fr-FR"/>
        </w:rPr>
      </w:pPr>
      <w:r w:rsidRPr="00867153">
        <w:rPr>
          <w:rFonts w:ascii="Helvetica" w:eastAsia="Times New Roman" w:hAnsi="Helvetica" w:cs="Helvetica"/>
          <w:color w:val="3D5D90"/>
          <w:sz w:val="20"/>
          <w:szCs w:val="20"/>
          <w:lang w:eastAsia="fr-FR"/>
        </w:rPr>
        <w:t>Nous vous encourageons à utiliser l'en-tête de requête HTTP</w:t>
      </w:r>
      <w:r w:rsidR="00E93F81" w:rsidRPr="00E93F81">
        <w:rPr>
          <w:rFonts w:ascii="Helvetica" w:eastAsia="Times New Roman" w:hAnsi="Helvetica" w:cs="Helvetica"/>
          <w:color w:val="3D5D90"/>
          <w:sz w:val="20"/>
          <w:szCs w:val="20"/>
          <w:lang w:eastAsia="fr-FR"/>
        </w:rPr>
        <w:t xml:space="preserve"> </w:t>
      </w:r>
      <w:r w:rsidR="00E93F81" w:rsidRPr="00867153">
        <w:rPr>
          <w:rFonts w:ascii="Helvetica" w:eastAsia="Times New Roman" w:hAnsi="Helvetica" w:cs="Helvetica"/>
          <w:color w:val="3D5D90"/>
          <w:sz w:val="20"/>
          <w:szCs w:val="20"/>
          <w:lang w:eastAsia="fr-FR"/>
        </w:rPr>
        <w:t>pour toutes les requêtes. </w:t>
      </w:r>
    </w:p>
    <w:p w14:paraId="7CE0CFCB" w14:textId="5790ACBC" w:rsidR="00867153" w:rsidRPr="006F0886" w:rsidRDefault="00867153" w:rsidP="00867153">
      <w:pPr>
        <w:pStyle w:val="Style5"/>
        <w:rPr>
          <w:lang w:val="fr-FR"/>
        </w:rPr>
      </w:pPr>
      <w:proofErr w:type="spellStart"/>
      <w:r w:rsidRPr="006F0886">
        <w:rPr>
          <w:lang w:val="fr-FR"/>
        </w:rPr>
        <w:lastRenderedPageBreak/>
        <w:t>Accept-Encoding</w:t>
      </w:r>
      <w:proofErr w:type="spellEnd"/>
      <w:r w:rsidRPr="006F0886">
        <w:rPr>
          <w:lang w:val="fr-FR"/>
        </w:rPr>
        <w:t xml:space="preserve">: </w:t>
      </w:r>
      <w:proofErr w:type="spellStart"/>
      <w:r w:rsidRPr="006F0886">
        <w:rPr>
          <w:lang w:val="fr-FR"/>
        </w:rPr>
        <w:t>deflate</w:t>
      </w:r>
      <w:proofErr w:type="spellEnd"/>
      <w:r w:rsidRPr="006F0886">
        <w:rPr>
          <w:lang w:val="fr-FR"/>
        </w:rPr>
        <w:t xml:space="preserve">, </w:t>
      </w:r>
      <w:proofErr w:type="spellStart"/>
      <w:r w:rsidRPr="006F0886">
        <w:rPr>
          <w:lang w:val="fr-FR"/>
        </w:rPr>
        <w:t>gzip</w:t>
      </w:r>
      <w:proofErr w:type="spellEnd"/>
    </w:p>
    <w:p w14:paraId="39E2B583" w14:textId="77777777" w:rsidR="00E93F81" w:rsidRDefault="00E93F81" w:rsidP="00867153">
      <w:pPr>
        <w:pStyle w:val="Paragraphedeliste"/>
        <w:ind w:left="360"/>
        <w:rPr>
          <w:rFonts w:ascii="Helvetica" w:eastAsia="Times New Roman" w:hAnsi="Helvetica" w:cs="Helvetica"/>
          <w:color w:val="3D5D90"/>
          <w:sz w:val="20"/>
          <w:szCs w:val="20"/>
          <w:lang w:eastAsia="fr-FR"/>
        </w:rPr>
      </w:pPr>
    </w:p>
    <w:p w14:paraId="74A6BC6B" w14:textId="5CB8D57B" w:rsidR="00867153" w:rsidRPr="00E93F81" w:rsidRDefault="00867153" w:rsidP="00E93F81">
      <w:pPr>
        <w:ind w:left="708"/>
        <w:rPr>
          <w:color w:val="FF0000"/>
        </w:rPr>
      </w:pPr>
      <w:r w:rsidRPr="00E93F81">
        <w:t xml:space="preserve">Cela nous indiquera que nous pouvons vous fournir des données compressées qui, </w:t>
      </w:r>
      <w:r w:rsidRPr="00E93F81">
        <w:rPr>
          <w:color w:val="FF0000"/>
        </w:rPr>
        <w:t xml:space="preserve">de votre côté, doivent être </w:t>
      </w:r>
      <w:r w:rsidRPr="00E93F81">
        <w:rPr>
          <w:b/>
          <w:bCs/>
          <w:color w:val="FF0000"/>
        </w:rPr>
        <w:t>décompressées</w:t>
      </w:r>
      <w:r w:rsidRPr="00E93F81">
        <w:rPr>
          <w:color w:val="FF0000"/>
        </w:rPr>
        <w:t xml:space="preserve"> de manière transparente.</w:t>
      </w:r>
    </w:p>
    <w:p w14:paraId="2088EA40" w14:textId="495A36A9" w:rsidR="00867153" w:rsidRPr="00E93F81" w:rsidRDefault="00867153" w:rsidP="00E93F81">
      <w:pPr>
        <w:ind w:left="708"/>
      </w:pPr>
      <w:r w:rsidRPr="00E93F81">
        <w:t>En autorisant la compression des données, vous réduisez les besoins en bande passante d'environ 80</w:t>
      </w:r>
      <w:r w:rsidR="00E93F81" w:rsidRPr="00E93F81">
        <w:t>%</w:t>
      </w:r>
    </w:p>
    <w:p w14:paraId="3B973D8C" w14:textId="2F0DA245" w:rsidR="00867153" w:rsidRDefault="00AE21C3" w:rsidP="00AE21C3">
      <w:pPr>
        <w:pStyle w:val="Style4"/>
      </w:pPr>
      <w:r>
        <w:t xml:space="preserve">Appliquer des filtres à la recherche : </w:t>
      </w:r>
    </w:p>
    <w:p w14:paraId="4D0AA130" w14:textId="77777777" w:rsidR="00AE21C3" w:rsidRPr="00AE21C3" w:rsidRDefault="00AE21C3" w:rsidP="00AE21C3">
      <w:pPr>
        <w:pStyle w:val="Style5"/>
        <w:rPr>
          <w:rFonts w:ascii="Helvetica" w:hAnsi="Helvetica" w:cs="Helvetica"/>
          <w:lang w:val="fr-FR"/>
        </w:rPr>
      </w:pPr>
      <w:r w:rsidRPr="00AE21C3">
        <w:rPr>
          <w:lang w:val="fr-FR"/>
        </w:rPr>
        <w:t>GET /v1/symbols?filter_symbol_id={filter_symbol_id}&amp;filter_exchange_id={filter_exchange_id}&amp;filter_asset_id={filter_asset_id}</w:t>
      </w:r>
    </w:p>
    <w:p w14:paraId="391701C4" w14:textId="2319D368" w:rsidR="00AE21C3" w:rsidRDefault="00AE21C3" w:rsidP="00AE21C3">
      <w:pPr>
        <w:rPr>
          <w:lang w:eastAsia="fr-FR"/>
        </w:rPr>
      </w:pPr>
    </w:p>
    <w:p w14:paraId="1654DBB5" w14:textId="0C108026" w:rsidR="008643BD" w:rsidRDefault="00C37769" w:rsidP="008643BD">
      <w:pPr>
        <w:pStyle w:val="Style2"/>
        <w:rPr>
          <w:lang w:eastAsia="fr-FR"/>
        </w:rPr>
      </w:pPr>
      <w:r>
        <w:rPr>
          <w:lang w:eastAsia="fr-FR"/>
        </w:rPr>
        <w:t>BID &amp; ASK</w:t>
      </w:r>
      <w:r w:rsidR="00361853">
        <w:rPr>
          <w:lang w:eastAsia="fr-FR"/>
        </w:rPr>
        <w:t>:</w:t>
      </w:r>
    </w:p>
    <w:p w14:paraId="5DFECB07" w14:textId="184B124A" w:rsidR="008643BD" w:rsidRPr="008643BD" w:rsidRDefault="008643BD" w:rsidP="008643BD">
      <w:pPr>
        <w:pStyle w:val="Style4"/>
      </w:pPr>
      <w:proofErr w:type="spellStart"/>
      <w:r>
        <w:t>Ask</w:t>
      </w:r>
      <w:proofErr w:type="spellEnd"/>
      <w:r>
        <w:t xml:space="preserve"> &amp; </w:t>
      </w:r>
      <w:proofErr w:type="spellStart"/>
      <w:r>
        <w:t>Bid</w:t>
      </w:r>
      <w:proofErr w:type="spellEnd"/>
      <w:r>
        <w:t xml:space="preserve"> : BTC/USDT</w:t>
      </w:r>
    </w:p>
    <w:p w14:paraId="205F27DF" w14:textId="72F2ADC8" w:rsidR="008643BD" w:rsidRDefault="00361853" w:rsidP="00361853">
      <w:pPr>
        <w:rPr>
          <w:lang w:eastAsia="fr-FR"/>
        </w:rPr>
      </w:pPr>
      <w:r w:rsidRPr="003F0BE5">
        <w:rPr>
          <w:b/>
          <w:bCs/>
          <w:color w:val="FF0000"/>
          <w:lang w:eastAsia="fr-FR"/>
        </w:rPr>
        <w:t>ASK</w:t>
      </w:r>
      <w:r w:rsidRPr="003F0BE5">
        <w:rPr>
          <w:color w:val="FF0000"/>
          <w:lang w:eastAsia="fr-FR"/>
        </w:rPr>
        <w:t xml:space="preserve"> : </w:t>
      </w:r>
      <w:r w:rsidR="00F952C3">
        <w:rPr>
          <w:lang w:eastAsia="fr-FR"/>
        </w:rPr>
        <w:t xml:space="preserve">Est la valeur en </w:t>
      </w:r>
      <w:proofErr w:type="spellStart"/>
      <w:r w:rsidR="00F952C3" w:rsidRPr="00F952C3">
        <w:rPr>
          <w:b/>
          <w:bCs/>
          <w:lang w:eastAsia="fr-FR"/>
        </w:rPr>
        <w:t>quote</w:t>
      </w:r>
      <w:proofErr w:type="spellEnd"/>
      <w:r w:rsidR="00F952C3">
        <w:rPr>
          <w:lang w:eastAsia="fr-FR"/>
        </w:rPr>
        <w:t>(</w:t>
      </w:r>
      <w:r w:rsidR="00F952C3" w:rsidRPr="00F952C3">
        <w:rPr>
          <w:lang w:eastAsia="fr-FR"/>
        </w:rPr>
        <w:t>USDT</w:t>
      </w:r>
      <w:r w:rsidR="00F952C3">
        <w:rPr>
          <w:lang w:eastAsia="fr-FR"/>
        </w:rPr>
        <w:t>) que les</w:t>
      </w:r>
      <w:r>
        <w:rPr>
          <w:lang w:eastAsia="fr-FR"/>
        </w:rPr>
        <w:t xml:space="preserve"> vendeurs</w:t>
      </w:r>
      <w:r w:rsidR="00182F9F">
        <w:rPr>
          <w:lang w:eastAsia="fr-FR"/>
        </w:rPr>
        <w:t>(de type "</w:t>
      </w:r>
      <w:r w:rsidRPr="00361853">
        <w:rPr>
          <w:u w:val="single"/>
          <w:lang w:eastAsia="fr-FR"/>
        </w:rPr>
        <w:t>make</w:t>
      </w:r>
      <w:r w:rsidRPr="003F0BE5">
        <w:rPr>
          <w:u w:val="single"/>
          <w:lang w:eastAsia="fr-FR"/>
        </w:rPr>
        <w:t>r</w:t>
      </w:r>
      <w:r w:rsidR="00182F9F" w:rsidRPr="003F0BE5">
        <w:rPr>
          <w:lang w:eastAsia="fr-FR"/>
        </w:rPr>
        <w:t>")</w:t>
      </w:r>
      <w:r>
        <w:rPr>
          <w:lang w:eastAsia="fr-FR"/>
        </w:rPr>
        <w:t xml:space="preserve"> </w:t>
      </w:r>
      <w:r>
        <w:rPr>
          <w:b/>
          <w:bCs/>
          <w:lang w:eastAsia="fr-FR"/>
        </w:rPr>
        <w:t>demande</w:t>
      </w:r>
      <w:r w:rsidR="00F952C3">
        <w:rPr>
          <w:b/>
          <w:bCs/>
          <w:lang w:eastAsia="fr-FR"/>
        </w:rPr>
        <w:t>nt</w:t>
      </w:r>
      <w:r>
        <w:rPr>
          <w:lang w:eastAsia="fr-FR"/>
        </w:rPr>
        <w:t xml:space="preserve"> aux acheteurs</w:t>
      </w:r>
      <w:r w:rsidR="00182F9F">
        <w:rPr>
          <w:lang w:eastAsia="fr-FR"/>
        </w:rPr>
        <w:t>(de type "</w:t>
      </w:r>
      <w:proofErr w:type="spellStart"/>
      <w:r w:rsidR="00182F9F" w:rsidRPr="00182F9F">
        <w:rPr>
          <w:u w:val="single"/>
          <w:lang w:eastAsia="fr-FR"/>
        </w:rPr>
        <w:t>taker</w:t>
      </w:r>
      <w:proofErr w:type="spellEnd"/>
      <w:r w:rsidR="00182F9F">
        <w:rPr>
          <w:lang w:eastAsia="fr-FR"/>
        </w:rPr>
        <w:t>")</w:t>
      </w:r>
      <w:r>
        <w:rPr>
          <w:lang w:eastAsia="fr-FR"/>
        </w:rPr>
        <w:t xml:space="preserve"> </w:t>
      </w:r>
      <w:r w:rsidR="00F952C3">
        <w:rPr>
          <w:lang w:eastAsia="fr-FR"/>
        </w:rPr>
        <w:t xml:space="preserve">pour leurs vendre </w:t>
      </w:r>
      <w:r w:rsidR="00F952C3">
        <w:rPr>
          <w:b/>
          <w:bCs/>
          <w:lang w:eastAsia="fr-FR"/>
        </w:rPr>
        <w:t>1</w:t>
      </w:r>
      <w:r w:rsidR="00F952C3">
        <w:rPr>
          <w:lang w:eastAsia="fr-FR"/>
        </w:rPr>
        <w:t xml:space="preserve"> </w:t>
      </w:r>
      <w:r w:rsidR="00F952C3">
        <w:rPr>
          <w:b/>
          <w:bCs/>
          <w:lang w:eastAsia="fr-FR"/>
        </w:rPr>
        <w:t>base</w:t>
      </w:r>
      <w:r w:rsidR="00F952C3">
        <w:rPr>
          <w:lang w:eastAsia="fr-FR"/>
        </w:rPr>
        <w:t>(BTC)</w:t>
      </w:r>
    </w:p>
    <w:p w14:paraId="6301C784" w14:textId="6795D010" w:rsidR="003F0BE5" w:rsidRDefault="003F0BE5" w:rsidP="003F0BE5">
      <w:pPr>
        <w:ind w:firstLine="708"/>
        <w:rPr>
          <w:lang w:eastAsia="fr-FR"/>
        </w:rPr>
      </w:pPr>
      <w:r>
        <w:rPr>
          <w:lang w:eastAsia="fr-FR"/>
        </w:rPr>
        <w:t>Ex : Les vendeurs demandent 9100 USDT pour vendre 1 BTC</w:t>
      </w:r>
    </w:p>
    <w:p w14:paraId="7ACFBF62" w14:textId="5DECBF3D" w:rsidR="003F0BE5" w:rsidRDefault="00361853" w:rsidP="003F0BE5">
      <w:pPr>
        <w:rPr>
          <w:lang w:eastAsia="fr-FR"/>
        </w:rPr>
      </w:pPr>
      <w:r w:rsidRPr="003F0BE5">
        <w:rPr>
          <w:b/>
          <w:bCs/>
          <w:color w:val="70AD47" w:themeColor="accent6"/>
          <w:lang w:eastAsia="fr-FR"/>
        </w:rPr>
        <w:t>BID :</w:t>
      </w:r>
      <w:r w:rsidRPr="003F0BE5">
        <w:rPr>
          <w:color w:val="70AD47" w:themeColor="accent6"/>
          <w:lang w:eastAsia="fr-FR"/>
        </w:rPr>
        <w:t xml:space="preserve"> </w:t>
      </w:r>
      <w:r w:rsidR="00F952C3">
        <w:rPr>
          <w:lang w:eastAsia="fr-FR"/>
        </w:rPr>
        <w:t>Sont le</w:t>
      </w:r>
      <w:r>
        <w:rPr>
          <w:lang w:eastAsia="fr-FR"/>
        </w:rPr>
        <w:t xml:space="preserve">s </w:t>
      </w:r>
      <w:r w:rsidRPr="00361853">
        <w:rPr>
          <w:b/>
          <w:bCs/>
          <w:lang w:eastAsia="fr-FR"/>
        </w:rPr>
        <w:t>offres</w:t>
      </w:r>
      <w:r>
        <w:rPr>
          <w:lang w:eastAsia="fr-FR"/>
        </w:rPr>
        <w:t xml:space="preserve"> </w:t>
      </w:r>
      <w:r w:rsidR="003F0BE5">
        <w:rPr>
          <w:lang w:eastAsia="fr-FR"/>
        </w:rPr>
        <w:t xml:space="preserve">en </w:t>
      </w:r>
      <w:proofErr w:type="spellStart"/>
      <w:r w:rsidR="003F0BE5" w:rsidRPr="00F952C3">
        <w:rPr>
          <w:b/>
          <w:bCs/>
          <w:lang w:eastAsia="fr-FR"/>
        </w:rPr>
        <w:t>quote</w:t>
      </w:r>
      <w:proofErr w:type="spellEnd"/>
      <w:r w:rsidR="003F0BE5">
        <w:rPr>
          <w:lang w:eastAsia="fr-FR"/>
        </w:rPr>
        <w:t>(</w:t>
      </w:r>
      <w:r w:rsidR="003F0BE5" w:rsidRPr="00F952C3">
        <w:rPr>
          <w:lang w:eastAsia="fr-FR"/>
        </w:rPr>
        <w:t>USDT</w:t>
      </w:r>
      <w:r w:rsidR="003F0BE5">
        <w:rPr>
          <w:lang w:eastAsia="fr-FR"/>
        </w:rPr>
        <w:t xml:space="preserve">) </w:t>
      </w:r>
      <w:r>
        <w:rPr>
          <w:lang w:eastAsia="fr-FR"/>
        </w:rPr>
        <w:t>que</w:t>
      </w:r>
      <w:r w:rsidR="003F0BE5">
        <w:rPr>
          <w:lang w:eastAsia="fr-FR"/>
        </w:rPr>
        <w:t xml:space="preserve"> sont prêt à faire</w:t>
      </w:r>
      <w:r w:rsidR="00F952C3">
        <w:rPr>
          <w:lang w:eastAsia="fr-FR"/>
        </w:rPr>
        <w:t xml:space="preserve"> acheteurs</w:t>
      </w:r>
      <w:r w:rsidR="003F0BE5">
        <w:rPr>
          <w:lang w:eastAsia="fr-FR"/>
        </w:rPr>
        <w:t>(de type "</w:t>
      </w:r>
      <w:r w:rsidR="003F0BE5" w:rsidRPr="00361853">
        <w:rPr>
          <w:u w:val="single"/>
          <w:lang w:eastAsia="fr-FR"/>
        </w:rPr>
        <w:t>maker</w:t>
      </w:r>
      <w:r w:rsidR="003F0BE5" w:rsidRPr="003F0BE5">
        <w:rPr>
          <w:lang w:eastAsia="fr-FR"/>
        </w:rPr>
        <w:t>")</w:t>
      </w:r>
      <w:r w:rsidR="003F0BE5">
        <w:rPr>
          <w:lang w:eastAsia="fr-FR"/>
        </w:rPr>
        <w:t xml:space="preserve"> aux vendeurs(de type "</w:t>
      </w:r>
      <w:proofErr w:type="spellStart"/>
      <w:r w:rsidR="003F0BE5" w:rsidRPr="00182F9F">
        <w:rPr>
          <w:u w:val="single"/>
          <w:lang w:eastAsia="fr-FR"/>
        </w:rPr>
        <w:t>taker</w:t>
      </w:r>
      <w:proofErr w:type="spellEnd"/>
      <w:r w:rsidR="003F0BE5">
        <w:rPr>
          <w:lang w:eastAsia="fr-FR"/>
        </w:rPr>
        <w:t xml:space="preserve">") afin de leurs acheter </w:t>
      </w:r>
      <w:r w:rsidR="003F0BE5">
        <w:rPr>
          <w:b/>
          <w:bCs/>
          <w:lang w:eastAsia="fr-FR"/>
        </w:rPr>
        <w:t>1</w:t>
      </w:r>
      <w:r w:rsidR="003F0BE5">
        <w:rPr>
          <w:lang w:eastAsia="fr-FR"/>
        </w:rPr>
        <w:t xml:space="preserve"> </w:t>
      </w:r>
      <w:r w:rsidR="003F0BE5">
        <w:rPr>
          <w:b/>
          <w:bCs/>
          <w:lang w:eastAsia="fr-FR"/>
        </w:rPr>
        <w:t>base</w:t>
      </w:r>
      <w:r w:rsidR="003F0BE5">
        <w:rPr>
          <w:lang w:eastAsia="fr-FR"/>
        </w:rPr>
        <w:t>(BTC)</w:t>
      </w:r>
    </w:p>
    <w:p w14:paraId="48DD7588" w14:textId="387BCEC6" w:rsidR="003F0BE5" w:rsidRPr="008643BD" w:rsidRDefault="003F0BE5" w:rsidP="003F0BE5">
      <w:pPr>
        <w:ind w:firstLine="708"/>
        <w:rPr>
          <w:lang w:eastAsia="fr-FR"/>
        </w:rPr>
      </w:pPr>
      <w:r>
        <w:rPr>
          <w:lang w:eastAsia="fr-FR"/>
        </w:rPr>
        <w:t>Ex : Les acheteurs offrent 9000 USDT pour acheter 1 BTC</w:t>
      </w:r>
    </w:p>
    <w:p w14:paraId="073A34AF" w14:textId="76D0F9F7" w:rsidR="00361853" w:rsidRDefault="00361853" w:rsidP="00361853">
      <w:pPr>
        <w:rPr>
          <w:lang w:eastAsia="fr-FR"/>
        </w:rPr>
      </w:pPr>
    </w:p>
    <w:p w14:paraId="4A1281C6" w14:textId="0EC2C1CC" w:rsidR="008643BD" w:rsidRPr="008643BD" w:rsidRDefault="008643BD" w:rsidP="00361853">
      <w:pPr>
        <w:rPr>
          <w:lang w:eastAsia="fr-FR"/>
        </w:rPr>
      </w:pPr>
      <w:r>
        <w:rPr>
          <w:lang w:eastAsia="fr-FR"/>
        </w:rPr>
        <w:t>L'</w:t>
      </w:r>
      <w:r>
        <w:rPr>
          <w:b/>
          <w:bCs/>
          <w:lang w:eastAsia="fr-FR"/>
        </w:rPr>
        <w:t xml:space="preserve">offre </w:t>
      </w:r>
      <w:r>
        <w:rPr>
          <w:lang w:eastAsia="fr-FR"/>
        </w:rPr>
        <w:t xml:space="preserve">et la </w:t>
      </w:r>
      <w:r>
        <w:rPr>
          <w:b/>
          <w:bCs/>
          <w:lang w:eastAsia="fr-FR"/>
        </w:rPr>
        <w:t xml:space="preserve">demande </w:t>
      </w:r>
      <w:r>
        <w:rPr>
          <w:lang w:eastAsia="fr-FR"/>
        </w:rPr>
        <w:t xml:space="preserve">d'un carnet d'ordre </w:t>
      </w:r>
      <w:r w:rsidR="00705F5B">
        <w:rPr>
          <w:lang w:eastAsia="fr-FR"/>
        </w:rPr>
        <w:t>sont</w:t>
      </w:r>
      <w:r>
        <w:rPr>
          <w:lang w:eastAsia="fr-FR"/>
        </w:rPr>
        <w:t xml:space="preserve"> toujours exprimé en </w:t>
      </w:r>
      <w:r>
        <w:rPr>
          <w:b/>
          <w:bCs/>
          <w:lang w:eastAsia="fr-FR"/>
        </w:rPr>
        <w:t>QUOTE</w:t>
      </w:r>
    </w:p>
    <w:p w14:paraId="5B66A27E" w14:textId="77777777" w:rsidR="008643BD" w:rsidRDefault="008643BD" w:rsidP="00361853">
      <w:pPr>
        <w:rPr>
          <w:lang w:eastAsia="fr-FR"/>
        </w:rPr>
      </w:pPr>
    </w:p>
    <w:p w14:paraId="53AEBD54" w14:textId="77777777" w:rsidR="00361853" w:rsidRDefault="00361853" w:rsidP="00361853">
      <w:pPr>
        <w:rPr>
          <w:lang w:eastAsia="fr-FR"/>
        </w:rPr>
      </w:pPr>
      <w:r>
        <w:rPr>
          <w:lang w:eastAsia="fr-FR"/>
        </w:rPr>
        <w:t xml:space="preserve">Dans le cadre du projet : </w:t>
      </w:r>
    </w:p>
    <w:p w14:paraId="30273504" w14:textId="7D0DDD80" w:rsidR="00361853" w:rsidRDefault="00361853" w:rsidP="00361853">
      <w:pPr>
        <w:pStyle w:val="Paragraphedeliste"/>
        <w:numPr>
          <w:ilvl w:val="0"/>
          <w:numId w:val="36"/>
        </w:numPr>
        <w:rPr>
          <w:lang w:eastAsia="fr-FR"/>
        </w:rPr>
      </w:pPr>
      <w:r>
        <w:rPr>
          <w:lang w:eastAsia="fr-FR"/>
        </w:rPr>
        <w:t xml:space="preserve">Nous achèterons toujours en tant que </w:t>
      </w:r>
      <w:proofErr w:type="spellStart"/>
      <w:r>
        <w:rPr>
          <w:b/>
          <w:bCs/>
          <w:lang w:eastAsia="fr-FR"/>
        </w:rPr>
        <w:t>taker</w:t>
      </w:r>
      <w:proofErr w:type="spellEnd"/>
      <w:r>
        <w:rPr>
          <w:b/>
          <w:bCs/>
          <w:lang w:eastAsia="fr-FR"/>
        </w:rPr>
        <w:t xml:space="preserve"> </w:t>
      </w:r>
      <w:r>
        <w:rPr>
          <w:lang w:eastAsia="fr-FR"/>
        </w:rPr>
        <w:t>au prix de l'</w:t>
      </w:r>
      <w:r>
        <w:rPr>
          <w:b/>
          <w:bCs/>
          <w:lang w:eastAsia="fr-FR"/>
        </w:rPr>
        <w:t>ASK</w:t>
      </w:r>
      <w:r w:rsidR="008643BD">
        <w:rPr>
          <w:b/>
          <w:bCs/>
          <w:lang w:eastAsia="fr-FR"/>
        </w:rPr>
        <w:t xml:space="preserve"> </w:t>
      </w:r>
      <w:r w:rsidR="008643BD">
        <w:rPr>
          <w:lang w:eastAsia="fr-FR"/>
        </w:rPr>
        <w:t>!</w:t>
      </w:r>
    </w:p>
    <w:p w14:paraId="33959272" w14:textId="6CC490F9" w:rsidR="00361853" w:rsidRPr="00361853" w:rsidRDefault="00361853" w:rsidP="00361853">
      <w:pPr>
        <w:pStyle w:val="Paragraphedeliste"/>
        <w:numPr>
          <w:ilvl w:val="0"/>
          <w:numId w:val="36"/>
        </w:numPr>
        <w:rPr>
          <w:lang w:eastAsia="fr-FR"/>
        </w:rPr>
      </w:pPr>
      <w:r>
        <w:rPr>
          <w:lang w:eastAsia="fr-FR"/>
        </w:rPr>
        <w:t xml:space="preserve">Nous revendrons toujours en tant que </w:t>
      </w:r>
      <w:proofErr w:type="spellStart"/>
      <w:r>
        <w:rPr>
          <w:b/>
          <w:bCs/>
          <w:lang w:eastAsia="fr-FR"/>
        </w:rPr>
        <w:t>taker</w:t>
      </w:r>
      <w:proofErr w:type="spellEnd"/>
      <w:r>
        <w:rPr>
          <w:lang w:eastAsia="fr-FR"/>
        </w:rPr>
        <w:t xml:space="preserve"> au prix du </w:t>
      </w:r>
      <w:r>
        <w:rPr>
          <w:b/>
          <w:bCs/>
          <w:lang w:eastAsia="fr-FR"/>
        </w:rPr>
        <w:t xml:space="preserve">BID </w:t>
      </w:r>
      <w:r w:rsidR="008643BD">
        <w:rPr>
          <w:lang w:eastAsia="fr-FR"/>
        </w:rPr>
        <w:t>!</w:t>
      </w:r>
    </w:p>
    <w:p w14:paraId="1B028859" w14:textId="1B94F68A" w:rsidR="00361853" w:rsidRDefault="00361853" w:rsidP="00361853">
      <w:pPr>
        <w:rPr>
          <w:lang w:eastAsia="fr-FR"/>
        </w:rPr>
      </w:pPr>
    </w:p>
    <w:p w14:paraId="3CC2C0CF" w14:textId="36055022" w:rsidR="008643BD" w:rsidRDefault="008643BD" w:rsidP="008643BD">
      <w:pPr>
        <w:pStyle w:val="Style4"/>
      </w:pPr>
      <w:r>
        <w:t xml:space="preserve">Le volume : BTC/USDT </w:t>
      </w:r>
    </w:p>
    <w:p w14:paraId="4D465692" w14:textId="0608674C" w:rsidR="008643BD" w:rsidRDefault="008643BD" w:rsidP="008643BD">
      <w:pPr>
        <w:rPr>
          <w:lang w:eastAsia="fr-FR"/>
        </w:rPr>
      </w:pPr>
      <w:r>
        <w:rPr>
          <w:lang w:eastAsia="fr-FR"/>
        </w:rPr>
        <w:t xml:space="preserve">Le volume d'un carnet d'ordre </w:t>
      </w:r>
      <w:r w:rsidRPr="00B66F1E">
        <w:rPr>
          <w:u w:val="single"/>
          <w:lang w:eastAsia="fr-FR"/>
        </w:rPr>
        <w:t xml:space="preserve">est toujours exprimé en </w:t>
      </w:r>
      <w:r w:rsidRPr="00B66F1E">
        <w:rPr>
          <w:b/>
          <w:bCs/>
          <w:u w:val="single"/>
          <w:lang w:eastAsia="fr-FR"/>
        </w:rPr>
        <w:t>BASE</w:t>
      </w:r>
      <w:r>
        <w:rPr>
          <w:lang w:eastAsia="fr-FR"/>
        </w:rPr>
        <w:t>.</w:t>
      </w:r>
    </w:p>
    <w:p w14:paraId="0B6F91C0" w14:textId="52371CA2" w:rsidR="00C37769" w:rsidRDefault="00C37769" w:rsidP="008643BD">
      <w:pPr>
        <w:rPr>
          <w:lang w:eastAsia="fr-FR"/>
        </w:rPr>
      </w:pPr>
    </w:p>
    <w:p w14:paraId="18C13199" w14:textId="3D93AC29" w:rsidR="00C37769" w:rsidRDefault="00C37769" w:rsidP="00C37769">
      <w:pPr>
        <w:pStyle w:val="Style2"/>
        <w:rPr>
          <w:lang w:eastAsia="fr-FR"/>
        </w:rPr>
      </w:pPr>
      <w:r>
        <w:rPr>
          <w:lang w:eastAsia="fr-FR"/>
        </w:rPr>
        <w:t xml:space="preserve">Système d'exclusion : </w:t>
      </w:r>
    </w:p>
    <w:p w14:paraId="65407569" w14:textId="74E53926" w:rsidR="00C37769" w:rsidRDefault="00C37769" w:rsidP="00C37769">
      <w:pPr>
        <w:rPr>
          <w:lang w:eastAsia="fr-FR"/>
        </w:rPr>
      </w:pPr>
    </w:p>
    <w:p w14:paraId="18CE5840" w14:textId="69596C23" w:rsidR="00C37769" w:rsidRDefault="00422D30" w:rsidP="00942B6D">
      <w:pPr>
        <w:pStyle w:val="Paragraphedeliste"/>
        <w:numPr>
          <w:ilvl w:val="0"/>
          <w:numId w:val="43"/>
        </w:numPr>
        <w:rPr>
          <w:lang w:eastAsia="fr-FR"/>
        </w:rPr>
      </w:pPr>
      <w:r>
        <w:rPr>
          <w:lang w:eastAsia="fr-FR"/>
        </w:rPr>
        <w:t>Pour</w:t>
      </w:r>
      <w:r w:rsidR="00C37769">
        <w:rPr>
          <w:lang w:eastAsia="fr-FR"/>
        </w:rPr>
        <w:t xml:space="preserve"> une </w:t>
      </w:r>
      <w:proofErr w:type="spellStart"/>
      <w:r w:rsidR="00C37769">
        <w:rPr>
          <w:lang w:eastAsia="fr-FR"/>
        </w:rPr>
        <w:t>pair</w:t>
      </w:r>
      <w:proofErr w:type="spellEnd"/>
      <w:r w:rsidR="00C37769">
        <w:rPr>
          <w:lang w:eastAsia="fr-FR"/>
        </w:rPr>
        <w:t xml:space="preserve"> : je</w:t>
      </w:r>
      <w:r>
        <w:rPr>
          <w:lang w:eastAsia="fr-FR"/>
        </w:rPr>
        <w:t xml:space="preserve"> peux définir une liste de </w:t>
      </w:r>
      <w:proofErr w:type="spellStart"/>
      <w:r>
        <w:rPr>
          <w:lang w:eastAsia="fr-FR"/>
        </w:rPr>
        <w:t>markets</w:t>
      </w:r>
      <w:proofErr w:type="spellEnd"/>
      <w:r>
        <w:rPr>
          <w:lang w:eastAsia="fr-FR"/>
        </w:rPr>
        <w:t xml:space="preserve"> dans lesquels la </w:t>
      </w:r>
      <w:proofErr w:type="spellStart"/>
      <w:r>
        <w:rPr>
          <w:lang w:eastAsia="fr-FR"/>
        </w:rPr>
        <w:t>pair</w:t>
      </w:r>
      <w:proofErr w:type="spellEnd"/>
      <w:r>
        <w:rPr>
          <w:lang w:eastAsia="fr-FR"/>
        </w:rPr>
        <w:t xml:space="preserve"> sera exclus. Si j'exclus la </w:t>
      </w:r>
      <w:proofErr w:type="spellStart"/>
      <w:r>
        <w:rPr>
          <w:lang w:eastAsia="fr-FR"/>
        </w:rPr>
        <w:t>pair</w:t>
      </w:r>
      <w:proofErr w:type="spellEnd"/>
      <w:r>
        <w:rPr>
          <w:lang w:eastAsia="fr-FR"/>
        </w:rPr>
        <w:t xml:space="preserve"> de </w:t>
      </w:r>
      <w:r>
        <w:rPr>
          <w:b/>
          <w:bCs/>
          <w:lang w:eastAsia="fr-FR"/>
        </w:rPr>
        <w:t>tou</w:t>
      </w:r>
      <w:r w:rsidR="008C5B92">
        <w:rPr>
          <w:b/>
          <w:bCs/>
          <w:lang w:eastAsia="fr-FR"/>
        </w:rPr>
        <w:t>s</w:t>
      </w:r>
      <w:r>
        <w:rPr>
          <w:b/>
          <w:bCs/>
          <w:lang w:eastAsia="fr-FR"/>
        </w:rPr>
        <w:t xml:space="preserve"> les </w:t>
      </w:r>
      <w:proofErr w:type="spellStart"/>
      <w:r>
        <w:rPr>
          <w:b/>
          <w:bCs/>
          <w:lang w:eastAsia="fr-FR"/>
        </w:rPr>
        <w:t>markets</w:t>
      </w:r>
      <w:proofErr w:type="spellEnd"/>
      <w:r>
        <w:rPr>
          <w:b/>
          <w:bCs/>
          <w:lang w:eastAsia="fr-FR"/>
        </w:rPr>
        <w:t xml:space="preserve"> </w:t>
      </w:r>
      <w:r>
        <w:rPr>
          <w:lang w:eastAsia="fr-FR"/>
        </w:rPr>
        <w:t xml:space="preserve">alors c'est la </w:t>
      </w:r>
      <w:proofErr w:type="spellStart"/>
      <w:r>
        <w:rPr>
          <w:lang w:eastAsia="fr-FR"/>
        </w:rPr>
        <w:t>pair</w:t>
      </w:r>
      <w:proofErr w:type="spellEnd"/>
      <w:r>
        <w:rPr>
          <w:lang w:eastAsia="fr-FR"/>
        </w:rPr>
        <w:t xml:space="preserve"> elle-même qui est exclus.</w:t>
      </w:r>
    </w:p>
    <w:p w14:paraId="2D2C40A8" w14:textId="5734DDF6" w:rsidR="00C37769" w:rsidRDefault="00422D30" w:rsidP="00942B6D">
      <w:pPr>
        <w:pStyle w:val="Paragraphedeliste"/>
        <w:numPr>
          <w:ilvl w:val="0"/>
          <w:numId w:val="43"/>
        </w:numPr>
        <w:rPr>
          <w:lang w:eastAsia="fr-FR"/>
        </w:rPr>
      </w:pPr>
      <w:r>
        <w:rPr>
          <w:lang w:eastAsia="fr-FR"/>
        </w:rPr>
        <w:t>Pour</w:t>
      </w:r>
      <w:r w:rsidR="00C37769">
        <w:rPr>
          <w:lang w:eastAsia="fr-FR"/>
        </w:rPr>
        <w:t xml:space="preserve"> un </w:t>
      </w:r>
      <w:proofErr w:type="spellStart"/>
      <w:r w:rsidR="00C37769">
        <w:rPr>
          <w:lang w:eastAsia="fr-FR"/>
        </w:rPr>
        <w:t>market</w:t>
      </w:r>
      <w:proofErr w:type="spellEnd"/>
      <w:r w:rsidR="00C37769">
        <w:rPr>
          <w:lang w:eastAsia="fr-FR"/>
        </w:rPr>
        <w:t xml:space="preserve"> </w:t>
      </w:r>
      <w:r>
        <w:rPr>
          <w:lang w:eastAsia="fr-FR"/>
        </w:rPr>
        <w:t>: Je peux simplement l'exclure ou pas .</w:t>
      </w:r>
    </w:p>
    <w:p w14:paraId="5593CBD1" w14:textId="0A1C251C" w:rsidR="00C37769" w:rsidRDefault="008C5B92" w:rsidP="00942B6D">
      <w:pPr>
        <w:pStyle w:val="Paragraphedeliste"/>
        <w:numPr>
          <w:ilvl w:val="0"/>
          <w:numId w:val="43"/>
        </w:numPr>
        <w:rPr>
          <w:lang w:eastAsia="fr-FR"/>
        </w:rPr>
      </w:pPr>
      <w:r>
        <w:rPr>
          <w:lang w:eastAsia="fr-FR"/>
        </w:rPr>
        <w:t>Pour</w:t>
      </w:r>
      <w:r w:rsidR="00C37769">
        <w:rPr>
          <w:lang w:eastAsia="fr-FR"/>
        </w:rPr>
        <w:t xml:space="preserve"> un asset : </w:t>
      </w:r>
      <w:r>
        <w:rPr>
          <w:lang w:eastAsia="fr-FR"/>
        </w:rPr>
        <w:t xml:space="preserve">je peux définir une liste de pairs dans lesquelles l'asset sera </w:t>
      </w:r>
      <w:proofErr w:type="gramStart"/>
      <w:r>
        <w:rPr>
          <w:lang w:eastAsia="fr-FR"/>
        </w:rPr>
        <w:t>exclus</w:t>
      </w:r>
      <w:proofErr w:type="gramEnd"/>
      <w:r>
        <w:rPr>
          <w:lang w:eastAsia="fr-FR"/>
        </w:rPr>
        <w:t xml:space="preserve">. Si j'exclus l'asset de </w:t>
      </w:r>
      <w:r w:rsidRPr="008C5B92">
        <w:rPr>
          <w:b/>
          <w:bCs/>
          <w:lang w:eastAsia="fr-FR"/>
        </w:rPr>
        <w:t>tou</w:t>
      </w:r>
      <w:r>
        <w:rPr>
          <w:b/>
          <w:bCs/>
          <w:lang w:eastAsia="fr-FR"/>
        </w:rPr>
        <w:t>tes</w:t>
      </w:r>
      <w:r w:rsidRPr="008C5B92">
        <w:rPr>
          <w:b/>
          <w:bCs/>
          <w:lang w:eastAsia="fr-FR"/>
        </w:rPr>
        <w:t xml:space="preserve"> les </w:t>
      </w:r>
      <w:r>
        <w:rPr>
          <w:b/>
          <w:bCs/>
          <w:lang w:eastAsia="fr-FR"/>
        </w:rPr>
        <w:t>pairs</w:t>
      </w:r>
      <w:r>
        <w:rPr>
          <w:lang w:eastAsia="fr-FR"/>
        </w:rPr>
        <w:t xml:space="preserve"> alors c'est l'asset lui-même qui est exclus.</w:t>
      </w:r>
    </w:p>
    <w:p w14:paraId="74C863FB" w14:textId="1702CDBC" w:rsidR="00A91C65" w:rsidRDefault="00A91C65" w:rsidP="00A91C65">
      <w:pPr>
        <w:rPr>
          <w:lang w:eastAsia="fr-FR"/>
        </w:rPr>
      </w:pPr>
    </w:p>
    <w:p w14:paraId="619B5FD0" w14:textId="20A9A417" w:rsidR="00A91C65" w:rsidRPr="00A91C65" w:rsidRDefault="00A91C65" w:rsidP="00A91C65">
      <w:pPr>
        <w:rPr>
          <w:lang w:eastAsia="fr-FR"/>
        </w:rPr>
      </w:pPr>
      <w:r>
        <w:rPr>
          <w:lang w:eastAsia="fr-FR"/>
        </w:rPr>
        <w:t xml:space="preserve">Une </w:t>
      </w:r>
      <w:proofErr w:type="spellStart"/>
      <w:r>
        <w:rPr>
          <w:lang w:eastAsia="fr-FR"/>
        </w:rPr>
        <w:t>pair</w:t>
      </w:r>
      <w:proofErr w:type="spellEnd"/>
      <w:r>
        <w:rPr>
          <w:lang w:eastAsia="fr-FR"/>
        </w:rPr>
        <w:t xml:space="preserve">, un </w:t>
      </w:r>
      <w:proofErr w:type="spellStart"/>
      <w:r>
        <w:rPr>
          <w:lang w:eastAsia="fr-FR"/>
        </w:rPr>
        <w:t>market</w:t>
      </w:r>
      <w:proofErr w:type="spellEnd"/>
      <w:r>
        <w:rPr>
          <w:lang w:eastAsia="fr-FR"/>
        </w:rPr>
        <w:t xml:space="preserve"> ou un asset sera </w:t>
      </w:r>
      <w:r>
        <w:rPr>
          <w:b/>
          <w:bCs/>
          <w:lang w:eastAsia="fr-FR"/>
        </w:rPr>
        <w:t xml:space="preserve">exclus </w:t>
      </w:r>
      <w:r>
        <w:rPr>
          <w:lang w:eastAsia="fr-FR"/>
        </w:rPr>
        <w:t xml:space="preserve">seulement s'il contient un code d'exclusion avec la </w:t>
      </w:r>
      <w:proofErr w:type="spellStart"/>
      <w:r w:rsidR="00070771">
        <w:rPr>
          <w:lang w:eastAsia="fr-FR"/>
        </w:rPr>
        <w:t>sévéritée</w:t>
      </w:r>
      <w:proofErr w:type="spellEnd"/>
      <w:r>
        <w:rPr>
          <w:lang w:eastAsia="fr-FR"/>
        </w:rPr>
        <w:t xml:space="preserve"> "</w:t>
      </w:r>
      <w:r>
        <w:rPr>
          <w:b/>
          <w:bCs/>
          <w:lang w:eastAsia="fr-FR"/>
        </w:rPr>
        <w:t>éliminatoire</w:t>
      </w:r>
      <w:r>
        <w:rPr>
          <w:lang w:eastAsia="fr-FR"/>
        </w:rPr>
        <w:t>".</w:t>
      </w:r>
    </w:p>
    <w:sectPr w:rsidR="00A91C65" w:rsidRPr="00A91C65" w:rsidSect="002F11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B50"/>
    <w:multiLevelType w:val="hybridMultilevel"/>
    <w:tmpl w:val="E342EBE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74E22"/>
    <w:multiLevelType w:val="hybridMultilevel"/>
    <w:tmpl w:val="62DE5B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F4953"/>
    <w:multiLevelType w:val="hybridMultilevel"/>
    <w:tmpl w:val="6B9810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F560C"/>
    <w:multiLevelType w:val="hybridMultilevel"/>
    <w:tmpl w:val="505E91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D64D02"/>
    <w:multiLevelType w:val="hybridMultilevel"/>
    <w:tmpl w:val="3B8251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B46E8"/>
    <w:multiLevelType w:val="hybridMultilevel"/>
    <w:tmpl w:val="5B66DC72"/>
    <w:lvl w:ilvl="0" w:tplc="F5FE99BA">
      <w:start w:val="1"/>
      <w:numFmt w:val="upperLetter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C1A97"/>
    <w:multiLevelType w:val="hybridMultilevel"/>
    <w:tmpl w:val="89BC719C"/>
    <w:lvl w:ilvl="0" w:tplc="EC16A17A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F657C"/>
    <w:multiLevelType w:val="hybridMultilevel"/>
    <w:tmpl w:val="30720D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E0138"/>
    <w:multiLevelType w:val="hybridMultilevel"/>
    <w:tmpl w:val="D3AABD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76144"/>
    <w:multiLevelType w:val="multilevel"/>
    <w:tmpl w:val="6B90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81F5C"/>
    <w:multiLevelType w:val="hybridMultilevel"/>
    <w:tmpl w:val="BAC4A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43845"/>
    <w:multiLevelType w:val="hybridMultilevel"/>
    <w:tmpl w:val="CC80E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93F61"/>
    <w:multiLevelType w:val="multilevel"/>
    <w:tmpl w:val="62EA1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C2A23"/>
    <w:multiLevelType w:val="hybridMultilevel"/>
    <w:tmpl w:val="559CB5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F09A7"/>
    <w:multiLevelType w:val="hybridMultilevel"/>
    <w:tmpl w:val="13EA749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9D5EB5"/>
    <w:multiLevelType w:val="multilevel"/>
    <w:tmpl w:val="2874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C35F14"/>
    <w:multiLevelType w:val="hybridMultilevel"/>
    <w:tmpl w:val="98E62B0E"/>
    <w:lvl w:ilvl="0" w:tplc="31285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D47563"/>
    <w:multiLevelType w:val="hybridMultilevel"/>
    <w:tmpl w:val="6D1E9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54939"/>
    <w:multiLevelType w:val="hybridMultilevel"/>
    <w:tmpl w:val="165AFC78"/>
    <w:lvl w:ilvl="0" w:tplc="346A28D6">
      <w:start w:val="1"/>
      <w:numFmt w:val="upperRoman"/>
      <w:pStyle w:val="Style2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FE69E0"/>
    <w:multiLevelType w:val="multilevel"/>
    <w:tmpl w:val="E94C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675E2D"/>
    <w:multiLevelType w:val="hybridMultilevel"/>
    <w:tmpl w:val="84148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E78E5"/>
    <w:multiLevelType w:val="hybridMultilevel"/>
    <w:tmpl w:val="5C884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123EE"/>
    <w:multiLevelType w:val="hybridMultilevel"/>
    <w:tmpl w:val="5A5A895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BEF5257"/>
    <w:multiLevelType w:val="hybridMultilevel"/>
    <w:tmpl w:val="3A681022"/>
    <w:lvl w:ilvl="0" w:tplc="312855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032054"/>
    <w:multiLevelType w:val="hybridMultilevel"/>
    <w:tmpl w:val="DB585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33821"/>
    <w:multiLevelType w:val="hybridMultilevel"/>
    <w:tmpl w:val="09D6A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820A7"/>
    <w:multiLevelType w:val="hybridMultilevel"/>
    <w:tmpl w:val="ABB60C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55CE2"/>
    <w:multiLevelType w:val="hybridMultilevel"/>
    <w:tmpl w:val="FF1C6E9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C9457C2"/>
    <w:multiLevelType w:val="hybridMultilevel"/>
    <w:tmpl w:val="97A058B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537AE9"/>
    <w:multiLevelType w:val="hybridMultilevel"/>
    <w:tmpl w:val="36061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1776A"/>
    <w:multiLevelType w:val="multilevel"/>
    <w:tmpl w:val="ECB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776665"/>
    <w:multiLevelType w:val="hybridMultilevel"/>
    <w:tmpl w:val="2654D564"/>
    <w:lvl w:ilvl="0" w:tplc="EC16A17A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C25C92"/>
    <w:multiLevelType w:val="hybridMultilevel"/>
    <w:tmpl w:val="4E7A31A6"/>
    <w:lvl w:ilvl="0" w:tplc="EC16A17A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24C7D"/>
    <w:multiLevelType w:val="hybridMultilevel"/>
    <w:tmpl w:val="31420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C729F"/>
    <w:multiLevelType w:val="hybridMultilevel"/>
    <w:tmpl w:val="46660B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5"/>
  </w:num>
  <w:num w:numId="4">
    <w:abstractNumId w:val="14"/>
  </w:num>
  <w:num w:numId="5">
    <w:abstractNumId w:val="5"/>
    <w:lvlOverride w:ilvl="0">
      <w:startOverride w:val="1"/>
    </w:lvlOverride>
  </w:num>
  <w:num w:numId="6">
    <w:abstractNumId w:val="34"/>
  </w:num>
  <w:num w:numId="7">
    <w:abstractNumId w:val="28"/>
  </w:num>
  <w:num w:numId="8">
    <w:abstractNumId w:val="17"/>
  </w:num>
  <w:num w:numId="9">
    <w:abstractNumId w:val="13"/>
  </w:num>
  <w:num w:numId="10">
    <w:abstractNumId w:val="27"/>
  </w:num>
  <w:num w:numId="11">
    <w:abstractNumId w:val="20"/>
  </w:num>
  <w:num w:numId="12">
    <w:abstractNumId w:val="3"/>
  </w:num>
  <w:num w:numId="13">
    <w:abstractNumId w:val="5"/>
    <w:lvlOverride w:ilvl="0">
      <w:startOverride w:val="1"/>
    </w:lvlOverride>
  </w:num>
  <w:num w:numId="14">
    <w:abstractNumId w:val="24"/>
  </w:num>
  <w:num w:numId="15">
    <w:abstractNumId w:val="10"/>
  </w:num>
  <w:num w:numId="16">
    <w:abstractNumId w:val="29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1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30"/>
  </w:num>
  <w:num w:numId="23">
    <w:abstractNumId w:val="21"/>
  </w:num>
  <w:num w:numId="24">
    <w:abstractNumId w:val="5"/>
    <w:lvlOverride w:ilvl="0">
      <w:startOverride w:val="1"/>
    </w:lvlOverride>
  </w:num>
  <w:num w:numId="25">
    <w:abstractNumId w:val="31"/>
  </w:num>
  <w:num w:numId="26">
    <w:abstractNumId w:val="6"/>
  </w:num>
  <w:num w:numId="27">
    <w:abstractNumId w:val="32"/>
  </w:num>
  <w:num w:numId="28">
    <w:abstractNumId w:val="23"/>
  </w:num>
  <w:num w:numId="29">
    <w:abstractNumId w:val="16"/>
  </w:num>
  <w:num w:numId="30">
    <w:abstractNumId w:val="12"/>
  </w:num>
  <w:num w:numId="31">
    <w:abstractNumId w:val="9"/>
  </w:num>
  <w:num w:numId="32">
    <w:abstractNumId w:val="11"/>
  </w:num>
  <w:num w:numId="33">
    <w:abstractNumId w:val="5"/>
    <w:lvlOverride w:ilvl="0">
      <w:startOverride w:val="1"/>
    </w:lvlOverride>
  </w:num>
  <w:num w:numId="34">
    <w:abstractNumId w:val="2"/>
  </w:num>
  <w:num w:numId="35">
    <w:abstractNumId w:val="22"/>
  </w:num>
  <w:num w:numId="36">
    <w:abstractNumId w:val="0"/>
  </w:num>
  <w:num w:numId="37">
    <w:abstractNumId w:val="7"/>
  </w:num>
  <w:num w:numId="38">
    <w:abstractNumId w:val="15"/>
  </w:num>
  <w:num w:numId="39">
    <w:abstractNumId w:val="33"/>
  </w:num>
  <w:num w:numId="40">
    <w:abstractNumId w:val="4"/>
  </w:num>
  <w:num w:numId="41">
    <w:abstractNumId w:val="19"/>
  </w:num>
  <w:num w:numId="42">
    <w:abstractNumId w:val="26"/>
  </w:num>
  <w:num w:numId="4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99"/>
    <w:rsid w:val="00002D65"/>
    <w:rsid w:val="00005129"/>
    <w:rsid w:val="00010291"/>
    <w:rsid w:val="00011601"/>
    <w:rsid w:val="00013A2B"/>
    <w:rsid w:val="00013A88"/>
    <w:rsid w:val="000176A0"/>
    <w:rsid w:val="000202A5"/>
    <w:rsid w:val="0002776B"/>
    <w:rsid w:val="000277DB"/>
    <w:rsid w:val="0003105C"/>
    <w:rsid w:val="00041249"/>
    <w:rsid w:val="0004282A"/>
    <w:rsid w:val="00051866"/>
    <w:rsid w:val="000549F1"/>
    <w:rsid w:val="0005520D"/>
    <w:rsid w:val="00057C82"/>
    <w:rsid w:val="00062181"/>
    <w:rsid w:val="0006412B"/>
    <w:rsid w:val="000657D8"/>
    <w:rsid w:val="00070771"/>
    <w:rsid w:val="000731B2"/>
    <w:rsid w:val="0007538E"/>
    <w:rsid w:val="00075544"/>
    <w:rsid w:val="0008283B"/>
    <w:rsid w:val="00084D77"/>
    <w:rsid w:val="00092472"/>
    <w:rsid w:val="00093C3A"/>
    <w:rsid w:val="00096909"/>
    <w:rsid w:val="000A21C5"/>
    <w:rsid w:val="000A260E"/>
    <w:rsid w:val="000A61C5"/>
    <w:rsid w:val="000A6B7D"/>
    <w:rsid w:val="000A709D"/>
    <w:rsid w:val="000A7458"/>
    <w:rsid w:val="000C4736"/>
    <w:rsid w:val="000C6F56"/>
    <w:rsid w:val="000C7391"/>
    <w:rsid w:val="000D0137"/>
    <w:rsid w:val="000D3596"/>
    <w:rsid w:val="000D7151"/>
    <w:rsid w:val="000D728F"/>
    <w:rsid w:val="000E08C7"/>
    <w:rsid w:val="000E122D"/>
    <w:rsid w:val="000E1418"/>
    <w:rsid w:val="000E1F4D"/>
    <w:rsid w:val="000E4D18"/>
    <w:rsid w:val="000E68A0"/>
    <w:rsid w:val="000F1819"/>
    <w:rsid w:val="000F292B"/>
    <w:rsid w:val="000F3559"/>
    <w:rsid w:val="000F40DD"/>
    <w:rsid w:val="000F4AF5"/>
    <w:rsid w:val="000F5766"/>
    <w:rsid w:val="000F7FAA"/>
    <w:rsid w:val="00101D76"/>
    <w:rsid w:val="00110DFC"/>
    <w:rsid w:val="001149DD"/>
    <w:rsid w:val="001165DD"/>
    <w:rsid w:val="001205B6"/>
    <w:rsid w:val="001213C2"/>
    <w:rsid w:val="00122800"/>
    <w:rsid w:val="00122B1B"/>
    <w:rsid w:val="00124E11"/>
    <w:rsid w:val="001254C6"/>
    <w:rsid w:val="00125A31"/>
    <w:rsid w:val="001265AA"/>
    <w:rsid w:val="001300BD"/>
    <w:rsid w:val="00131B22"/>
    <w:rsid w:val="00131BBD"/>
    <w:rsid w:val="00133701"/>
    <w:rsid w:val="00133A94"/>
    <w:rsid w:val="00135613"/>
    <w:rsid w:val="00140AB4"/>
    <w:rsid w:val="00146B99"/>
    <w:rsid w:val="00147D2D"/>
    <w:rsid w:val="00147FE9"/>
    <w:rsid w:val="00152E51"/>
    <w:rsid w:val="001533A6"/>
    <w:rsid w:val="00155927"/>
    <w:rsid w:val="00157B44"/>
    <w:rsid w:val="00157B81"/>
    <w:rsid w:val="00161324"/>
    <w:rsid w:val="001617E3"/>
    <w:rsid w:val="00163419"/>
    <w:rsid w:val="00167A2E"/>
    <w:rsid w:val="00172E04"/>
    <w:rsid w:val="001742F0"/>
    <w:rsid w:val="00174EA6"/>
    <w:rsid w:val="00176D83"/>
    <w:rsid w:val="00177BCD"/>
    <w:rsid w:val="00180161"/>
    <w:rsid w:val="00182219"/>
    <w:rsid w:val="00182BEA"/>
    <w:rsid w:val="00182F9F"/>
    <w:rsid w:val="00183650"/>
    <w:rsid w:val="00184E25"/>
    <w:rsid w:val="00185F64"/>
    <w:rsid w:val="00187EEC"/>
    <w:rsid w:val="0019444E"/>
    <w:rsid w:val="00194C22"/>
    <w:rsid w:val="00196689"/>
    <w:rsid w:val="001A20E6"/>
    <w:rsid w:val="001A2914"/>
    <w:rsid w:val="001A67C1"/>
    <w:rsid w:val="001A7672"/>
    <w:rsid w:val="001B450A"/>
    <w:rsid w:val="001B54FA"/>
    <w:rsid w:val="001B6555"/>
    <w:rsid w:val="001C2B7D"/>
    <w:rsid w:val="001C32F7"/>
    <w:rsid w:val="001C3762"/>
    <w:rsid w:val="001C39B1"/>
    <w:rsid w:val="001C41B0"/>
    <w:rsid w:val="001C4BD8"/>
    <w:rsid w:val="001C4EF7"/>
    <w:rsid w:val="001D2234"/>
    <w:rsid w:val="001D2A00"/>
    <w:rsid w:val="001D3791"/>
    <w:rsid w:val="001D57B8"/>
    <w:rsid w:val="001F02A0"/>
    <w:rsid w:val="001F0DDF"/>
    <w:rsid w:val="001F6820"/>
    <w:rsid w:val="00200D75"/>
    <w:rsid w:val="002042CE"/>
    <w:rsid w:val="0020761D"/>
    <w:rsid w:val="00214FF3"/>
    <w:rsid w:val="002163A3"/>
    <w:rsid w:val="002229D2"/>
    <w:rsid w:val="00223D96"/>
    <w:rsid w:val="00225B0D"/>
    <w:rsid w:val="00227418"/>
    <w:rsid w:val="00231FE0"/>
    <w:rsid w:val="0023256E"/>
    <w:rsid w:val="00233AC2"/>
    <w:rsid w:val="00236978"/>
    <w:rsid w:val="002417A3"/>
    <w:rsid w:val="00241B28"/>
    <w:rsid w:val="00242FDF"/>
    <w:rsid w:val="0024468D"/>
    <w:rsid w:val="00244808"/>
    <w:rsid w:val="00245747"/>
    <w:rsid w:val="002559F9"/>
    <w:rsid w:val="00256B43"/>
    <w:rsid w:val="00266B0E"/>
    <w:rsid w:val="00267CC0"/>
    <w:rsid w:val="00272554"/>
    <w:rsid w:val="00275C14"/>
    <w:rsid w:val="002766D7"/>
    <w:rsid w:val="002777A2"/>
    <w:rsid w:val="00277CB8"/>
    <w:rsid w:val="0028231B"/>
    <w:rsid w:val="00285F1F"/>
    <w:rsid w:val="00285FDC"/>
    <w:rsid w:val="0029740E"/>
    <w:rsid w:val="002A04E9"/>
    <w:rsid w:val="002A07F9"/>
    <w:rsid w:val="002A5604"/>
    <w:rsid w:val="002A56F2"/>
    <w:rsid w:val="002A728D"/>
    <w:rsid w:val="002B1E0F"/>
    <w:rsid w:val="002B3A99"/>
    <w:rsid w:val="002B55A9"/>
    <w:rsid w:val="002C091D"/>
    <w:rsid w:val="002C2415"/>
    <w:rsid w:val="002C77A1"/>
    <w:rsid w:val="002D0823"/>
    <w:rsid w:val="002D34D5"/>
    <w:rsid w:val="002E3666"/>
    <w:rsid w:val="002E3CC0"/>
    <w:rsid w:val="002E5BDD"/>
    <w:rsid w:val="002F07C1"/>
    <w:rsid w:val="002F117B"/>
    <w:rsid w:val="002F4957"/>
    <w:rsid w:val="002F61C3"/>
    <w:rsid w:val="00300019"/>
    <w:rsid w:val="00301AAE"/>
    <w:rsid w:val="00310090"/>
    <w:rsid w:val="003102BA"/>
    <w:rsid w:val="00311796"/>
    <w:rsid w:val="00311B96"/>
    <w:rsid w:val="00311EB4"/>
    <w:rsid w:val="00312FBA"/>
    <w:rsid w:val="00315D64"/>
    <w:rsid w:val="0032058E"/>
    <w:rsid w:val="00320670"/>
    <w:rsid w:val="0032502A"/>
    <w:rsid w:val="003258B1"/>
    <w:rsid w:val="00330800"/>
    <w:rsid w:val="003337A9"/>
    <w:rsid w:val="00335CF3"/>
    <w:rsid w:val="00336818"/>
    <w:rsid w:val="00340FB3"/>
    <w:rsid w:val="0034151E"/>
    <w:rsid w:val="00344881"/>
    <w:rsid w:val="00345402"/>
    <w:rsid w:val="00345F72"/>
    <w:rsid w:val="003460B1"/>
    <w:rsid w:val="003473FC"/>
    <w:rsid w:val="00347863"/>
    <w:rsid w:val="00351845"/>
    <w:rsid w:val="00361853"/>
    <w:rsid w:val="0036710B"/>
    <w:rsid w:val="003721C9"/>
    <w:rsid w:val="00373B4C"/>
    <w:rsid w:val="00375CC5"/>
    <w:rsid w:val="003766BF"/>
    <w:rsid w:val="0038113F"/>
    <w:rsid w:val="00381968"/>
    <w:rsid w:val="003871D0"/>
    <w:rsid w:val="0039379E"/>
    <w:rsid w:val="00397650"/>
    <w:rsid w:val="0039778F"/>
    <w:rsid w:val="003A2255"/>
    <w:rsid w:val="003B0D88"/>
    <w:rsid w:val="003B24CB"/>
    <w:rsid w:val="003B2A96"/>
    <w:rsid w:val="003B3779"/>
    <w:rsid w:val="003B5E9E"/>
    <w:rsid w:val="003B7C8F"/>
    <w:rsid w:val="003C0236"/>
    <w:rsid w:val="003C4B75"/>
    <w:rsid w:val="003D1525"/>
    <w:rsid w:val="003D4BCC"/>
    <w:rsid w:val="003E7867"/>
    <w:rsid w:val="003F0BE5"/>
    <w:rsid w:val="003F171D"/>
    <w:rsid w:val="003F5416"/>
    <w:rsid w:val="00403109"/>
    <w:rsid w:val="00403F2F"/>
    <w:rsid w:val="004061A8"/>
    <w:rsid w:val="00414236"/>
    <w:rsid w:val="0041518E"/>
    <w:rsid w:val="00415D50"/>
    <w:rsid w:val="00415E05"/>
    <w:rsid w:val="00420203"/>
    <w:rsid w:val="00420D8D"/>
    <w:rsid w:val="00421325"/>
    <w:rsid w:val="004229CB"/>
    <w:rsid w:val="00422D30"/>
    <w:rsid w:val="0042389E"/>
    <w:rsid w:val="004245A3"/>
    <w:rsid w:val="00426D2D"/>
    <w:rsid w:val="00427D9B"/>
    <w:rsid w:val="00430C98"/>
    <w:rsid w:val="004321D3"/>
    <w:rsid w:val="00432FB7"/>
    <w:rsid w:val="004372A8"/>
    <w:rsid w:val="004504E1"/>
    <w:rsid w:val="00452786"/>
    <w:rsid w:val="00453DFC"/>
    <w:rsid w:val="00455190"/>
    <w:rsid w:val="00455BB4"/>
    <w:rsid w:val="00462820"/>
    <w:rsid w:val="004669DD"/>
    <w:rsid w:val="00470722"/>
    <w:rsid w:val="00470853"/>
    <w:rsid w:val="0047106C"/>
    <w:rsid w:val="004714E6"/>
    <w:rsid w:val="004716EA"/>
    <w:rsid w:val="00475392"/>
    <w:rsid w:val="0047671A"/>
    <w:rsid w:val="00480046"/>
    <w:rsid w:val="00480688"/>
    <w:rsid w:val="0048076F"/>
    <w:rsid w:val="00480A1E"/>
    <w:rsid w:val="00481D12"/>
    <w:rsid w:val="0048260D"/>
    <w:rsid w:val="00482877"/>
    <w:rsid w:val="0048299A"/>
    <w:rsid w:val="0048394A"/>
    <w:rsid w:val="00483978"/>
    <w:rsid w:val="00497BFE"/>
    <w:rsid w:val="004A1011"/>
    <w:rsid w:val="004A141D"/>
    <w:rsid w:val="004A3EA1"/>
    <w:rsid w:val="004B18BA"/>
    <w:rsid w:val="004B256B"/>
    <w:rsid w:val="004B3CB1"/>
    <w:rsid w:val="004B3F72"/>
    <w:rsid w:val="004B41C8"/>
    <w:rsid w:val="004B7993"/>
    <w:rsid w:val="004C0A8A"/>
    <w:rsid w:val="004C3A2C"/>
    <w:rsid w:val="004C4BE7"/>
    <w:rsid w:val="004C7B71"/>
    <w:rsid w:val="004D23BC"/>
    <w:rsid w:val="004D2DBA"/>
    <w:rsid w:val="004D39F8"/>
    <w:rsid w:val="004D4D0C"/>
    <w:rsid w:val="004E244E"/>
    <w:rsid w:val="004E6689"/>
    <w:rsid w:val="004E6D43"/>
    <w:rsid w:val="004E7C5D"/>
    <w:rsid w:val="004F0204"/>
    <w:rsid w:val="004F12B1"/>
    <w:rsid w:val="004F6D1A"/>
    <w:rsid w:val="00501580"/>
    <w:rsid w:val="00501589"/>
    <w:rsid w:val="00501D31"/>
    <w:rsid w:val="00507F7A"/>
    <w:rsid w:val="00510067"/>
    <w:rsid w:val="00511176"/>
    <w:rsid w:val="005117AA"/>
    <w:rsid w:val="00513533"/>
    <w:rsid w:val="00513EF3"/>
    <w:rsid w:val="005171CA"/>
    <w:rsid w:val="005201C1"/>
    <w:rsid w:val="00523C2B"/>
    <w:rsid w:val="005256DD"/>
    <w:rsid w:val="00525BDA"/>
    <w:rsid w:val="00530332"/>
    <w:rsid w:val="00530A74"/>
    <w:rsid w:val="005312E3"/>
    <w:rsid w:val="0053192A"/>
    <w:rsid w:val="005417DC"/>
    <w:rsid w:val="005430D3"/>
    <w:rsid w:val="0054432A"/>
    <w:rsid w:val="00551EF5"/>
    <w:rsid w:val="00553E0E"/>
    <w:rsid w:val="00554DCF"/>
    <w:rsid w:val="00561DEA"/>
    <w:rsid w:val="00565D06"/>
    <w:rsid w:val="00565F40"/>
    <w:rsid w:val="00570DDC"/>
    <w:rsid w:val="00570FF4"/>
    <w:rsid w:val="00571426"/>
    <w:rsid w:val="00577918"/>
    <w:rsid w:val="00582770"/>
    <w:rsid w:val="00584E70"/>
    <w:rsid w:val="00585596"/>
    <w:rsid w:val="0058685B"/>
    <w:rsid w:val="00587A86"/>
    <w:rsid w:val="00591513"/>
    <w:rsid w:val="00593F0B"/>
    <w:rsid w:val="00595AF6"/>
    <w:rsid w:val="00595CA8"/>
    <w:rsid w:val="005960E4"/>
    <w:rsid w:val="00596640"/>
    <w:rsid w:val="005A37FA"/>
    <w:rsid w:val="005A448D"/>
    <w:rsid w:val="005A63A9"/>
    <w:rsid w:val="005B7FCB"/>
    <w:rsid w:val="005C0A56"/>
    <w:rsid w:val="005C2688"/>
    <w:rsid w:val="005C2C04"/>
    <w:rsid w:val="005C54C3"/>
    <w:rsid w:val="005C64FA"/>
    <w:rsid w:val="005D0144"/>
    <w:rsid w:val="005D6C51"/>
    <w:rsid w:val="005E60B8"/>
    <w:rsid w:val="005E763F"/>
    <w:rsid w:val="005E7B84"/>
    <w:rsid w:val="005F5BE4"/>
    <w:rsid w:val="005F64AD"/>
    <w:rsid w:val="005F742F"/>
    <w:rsid w:val="0060054F"/>
    <w:rsid w:val="00602933"/>
    <w:rsid w:val="00603665"/>
    <w:rsid w:val="00606AD6"/>
    <w:rsid w:val="00607B75"/>
    <w:rsid w:val="006151C3"/>
    <w:rsid w:val="00620B5D"/>
    <w:rsid w:val="00634334"/>
    <w:rsid w:val="006347A0"/>
    <w:rsid w:val="00641D31"/>
    <w:rsid w:val="00647075"/>
    <w:rsid w:val="00647295"/>
    <w:rsid w:val="00650466"/>
    <w:rsid w:val="006510CE"/>
    <w:rsid w:val="006518D9"/>
    <w:rsid w:val="00652FA1"/>
    <w:rsid w:val="00653C8B"/>
    <w:rsid w:val="006559DA"/>
    <w:rsid w:val="006576D9"/>
    <w:rsid w:val="00667CA9"/>
    <w:rsid w:val="00671B9D"/>
    <w:rsid w:val="006724DA"/>
    <w:rsid w:val="0067350C"/>
    <w:rsid w:val="00674889"/>
    <w:rsid w:val="00676036"/>
    <w:rsid w:val="00680039"/>
    <w:rsid w:val="00680E1E"/>
    <w:rsid w:val="006903B2"/>
    <w:rsid w:val="00690B32"/>
    <w:rsid w:val="00694051"/>
    <w:rsid w:val="006974C7"/>
    <w:rsid w:val="00697FCA"/>
    <w:rsid w:val="006A0143"/>
    <w:rsid w:val="006A1036"/>
    <w:rsid w:val="006A48CA"/>
    <w:rsid w:val="006A520B"/>
    <w:rsid w:val="006A53E1"/>
    <w:rsid w:val="006B05A3"/>
    <w:rsid w:val="006C0076"/>
    <w:rsid w:val="006C1749"/>
    <w:rsid w:val="006C1A66"/>
    <w:rsid w:val="006C4B3B"/>
    <w:rsid w:val="006D16A3"/>
    <w:rsid w:val="006D5A9E"/>
    <w:rsid w:val="006E62CE"/>
    <w:rsid w:val="006E6A3A"/>
    <w:rsid w:val="006F072A"/>
    <w:rsid w:val="006F0886"/>
    <w:rsid w:val="006F0BF5"/>
    <w:rsid w:val="006F23A9"/>
    <w:rsid w:val="006F48A2"/>
    <w:rsid w:val="007029DA"/>
    <w:rsid w:val="0070434C"/>
    <w:rsid w:val="00704C9B"/>
    <w:rsid w:val="00704CD0"/>
    <w:rsid w:val="00705318"/>
    <w:rsid w:val="00705F5B"/>
    <w:rsid w:val="0070670E"/>
    <w:rsid w:val="00706B54"/>
    <w:rsid w:val="0070732D"/>
    <w:rsid w:val="00710ADD"/>
    <w:rsid w:val="00713AFD"/>
    <w:rsid w:val="00720CF8"/>
    <w:rsid w:val="00722B20"/>
    <w:rsid w:val="00726C7A"/>
    <w:rsid w:val="00727653"/>
    <w:rsid w:val="00727D3B"/>
    <w:rsid w:val="007310E6"/>
    <w:rsid w:val="007333F8"/>
    <w:rsid w:val="00733C55"/>
    <w:rsid w:val="00734789"/>
    <w:rsid w:val="00734DF5"/>
    <w:rsid w:val="007352DB"/>
    <w:rsid w:val="007419DC"/>
    <w:rsid w:val="0074354D"/>
    <w:rsid w:val="00747BF7"/>
    <w:rsid w:val="00747DAD"/>
    <w:rsid w:val="00752E0B"/>
    <w:rsid w:val="007537DF"/>
    <w:rsid w:val="007549FE"/>
    <w:rsid w:val="00754B8E"/>
    <w:rsid w:val="00757014"/>
    <w:rsid w:val="0076307E"/>
    <w:rsid w:val="0076579E"/>
    <w:rsid w:val="00771101"/>
    <w:rsid w:val="0077113C"/>
    <w:rsid w:val="007726B5"/>
    <w:rsid w:val="0079030F"/>
    <w:rsid w:val="00791FB5"/>
    <w:rsid w:val="007937F1"/>
    <w:rsid w:val="00795F9E"/>
    <w:rsid w:val="007964C2"/>
    <w:rsid w:val="007A143C"/>
    <w:rsid w:val="007A26E2"/>
    <w:rsid w:val="007A3398"/>
    <w:rsid w:val="007A4769"/>
    <w:rsid w:val="007C23DE"/>
    <w:rsid w:val="007D1347"/>
    <w:rsid w:val="007D7683"/>
    <w:rsid w:val="007D7CEC"/>
    <w:rsid w:val="007E0331"/>
    <w:rsid w:val="007E5316"/>
    <w:rsid w:val="007E5C97"/>
    <w:rsid w:val="007F1FC8"/>
    <w:rsid w:val="007F238A"/>
    <w:rsid w:val="007F40C6"/>
    <w:rsid w:val="00801A5A"/>
    <w:rsid w:val="008020D6"/>
    <w:rsid w:val="008029C1"/>
    <w:rsid w:val="008040F4"/>
    <w:rsid w:val="008101BD"/>
    <w:rsid w:val="008102EC"/>
    <w:rsid w:val="008106B0"/>
    <w:rsid w:val="00811022"/>
    <w:rsid w:val="00811D29"/>
    <w:rsid w:val="00813DC5"/>
    <w:rsid w:val="00821268"/>
    <w:rsid w:val="0082251E"/>
    <w:rsid w:val="00823E86"/>
    <w:rsid w:val="00835DF4"/>
    <w:rsid w:val="00836977"/>
    <w:rsid w:val="008375AF"/>
    <w:rsid w:val="00837740"/>
    <w:rsid w:val="0084332C"/>
    <w:rsid w:val="00844224"/>
    <w:rsid w:val="0084557D"/>
    <w:rsid w:val="008502B1"/>
    <w:rsid w:val="008508A5"/>
    <w:rsid w:val="008526FA"/>
    <w:rsid w:val="008536F0"/>
    <w:rsid w:val="00854225"/>
    <w:rsid w:val="00855E35"/>
    <w:rsid w:val="008560C5"/>
    <w:rsid w:val="0086040B"/>
    <w:rsid w:val="008608DC"/>
    <w:rsid w:val="008643BD"/>
    <w:rsid w:val="00867153"/>
    <w:rsid w:val="00872263"/>
    <w:rsid w:val="00872822"/>
    <w:rsid w:val="00877F84"/>
    <w:rsid w:val="0088084C"/>
    <w:rsid w:val="00880BD1"/>
    <w:rsid w:val="00884243"/>
    <w:rsid w:val="008913FF"/>
    <w:rsid w:val="0089144C"/>
    <w:rsid w:val="0089278E"/>
    <w:rsid w:val="00892A61"/>
    <w:rsid w:val="0089477A"/>
    <w:rsid w:val="00894979"/>
    <w:rsid w:val="00895A5F"/>
    <w:rsid w:val="008A7F8D"/>
    <w:rsid w:val="008B21CF"/>
    <w:rsid w:val="008B2B9A"/>
    <w:rsid w:val="008B4F2A"/>
    <w:rsid w:val="008B4F31"/>
    <w:rsid w:val="008B5135"/>
    <w:rsid w:val="008B5CFF"/>
    <w:rsid w:val="008B7A74"/>
    <w:rsid w:val="008C0125"/>
    <w:rsid w:val="008C51C3"/>
    <w:rsid w:val="008C5B92"/>
    <w:rsid w:val="008D6236"/>
    <w:rsid w:val="008D6F27"/>
    <w:rsid w:val="008E13BE"/>
    <w:rsid w:val="008E648B"/>
    <w:rsid w:val="008E6B07"/>
    <w:rsid w:val="008F25A0"/>
    <w:rsid w:val="008F59F6"/>
    <w:rsid w:val="008F782B"/>
    <w:rsid w:val="00901287"/>
    <w:rsid w:val="00902A6D"/>
    <w:rsid w:val="0090324A"/>
    <w:rsid w:val="009037BC"/>
    <w:rsid w:val="009043C2"/>
    <w:rsid w:val="00905611"/>
    <w:rsid w:val="00905ABC"/>
    <w:rsid w:val="00912E65"/>
    <w:rsid w:val="0091331D"/>
    <w:rsid w:val="00914751"/>
    <w:rsid w:val="00915EBC"/>
    <w:rsid w:val="00916124"/>
    <w:rsid w:val="0091680D"/>
    <w:rsid w:val="00917D42"/>
    <w:rsid w:val="00921CFA"/>
    <w:rsid w:val="009224B9"/>
    <w:rsid w:val="009321AD"/>
    <w:rsid w:val="00933A37"/>
    <w:rsid w:val="00933CFF"/>
    <w:rsid w:val="00935062"/>
    <w:rsid w:val="00935BEF"/>
    <w:rsid w:val="00936399"/>
    <w:rsid w:val="00941883"/>
    <w:rsid w:val="009444E5"/>
    <w:rsid w:val="00946691"/>
    <w:rsid w:val="00950EC7"/>
    <w:rsid w:val="00951399"/>
    <w:rsid w:val="0095436D"/>
    <w:rsid w:val="00956250"/>
    <w:rsid w:val="009578F5"/>
    <w:rsid w:val="009600B8"/>
    <w:rsid w:val="0096375F"/>
    <w:rsid w:val="009657C5"/>
    <w:rsid w:val="00967D0F"/>
    <w:rsid w:val="009778E8"/>
    <w:rsid w:val="00977D52"/>
    <w:rsid w:val="00982FEA"/>
    <w:rsid w:val="00984BB7"/>
    <w:rsid w:val="00991D16"/>
    <w:rsid w:val="00992789"/>
    <w:rsid w:val="0099337B"/>
    <w:rsid w:val="00993A90"/>
    <w:rsid w:val="00994877"/>
    <w:rsid w:val="00994CD6"/>
    <w:rsid w:val="00996EDE"/>
    <w:rsid w:val="009975B7"/>
    <w:rsid w:val="009A2D42"/>
    <w:rsid w:val="009A59D7"/>
    <w:rsid w:val="009B3A8C"/>
    <w:rsid w:val="009B52B7"/>
    <w:rsid w:val="009B5DBA"/>
    <w:rsid w:val="009C1970"/>
    <w:rsid w:val="009C3996"/>
    <w:rsid w:val="009C6F4D"/>
    <w:rsid w:val="009D0BB3"/>
    <w:rsid w:val="009D134D"/>
    <w:rsid w:val="009D3029"/>
    <w:rsid w:val="009D769E"/>
    <w:rsid w:val="009D76BB"/>
    <w:rsid w:val="009E0909"/>
    <w:rsid w:val="009E2D6F"/>
    <w:rsid w:val="009E709C"/>
    <w:rsid w:val="009F1176"/>
    <w:rsid w:val="009F269E"/>
    <w:rsid w:val="009F5C59"/>
    <w:rsid w:val="009F601F"/>
    <w:rsid w:val="00A00FA3"/>
    <w:rsid w:val="00A012AF"/>
    <w:rsid w:val="00A0376D"/>
    <w:rsid w:val="00A0782F"/>
    <w:rsid w:val="00A11B68"/>
    <w:rsid w:val="00A12587"/>
    <w:rsid w:val="00A1661E"/>
    <w:rsid w:val="00A1788A"/>
    <w:rsid w:val="00A21D02"/>
    <w:rsid w:val="00A24FC0"/>
    <w:rsid w:val="00A3077C"/>
    <w:rsid w:val="00A3369A"/>
    <w:rsid w:val="00A3493D"/>
    <w:rsid w:val="00A35D2C"/>
    <w:rsid w:val="00A429B0"/>
    <w:rsid w:val="00A45026"/>
    <w:rsid w:val="00A6048C"/>
    <w:rsid w:val="00A60BC8"/>
    <w:rsid w:val="00A60CE2"/>
    <w:rsid w:val="00A60EED"/>
    <w:rsid w:val="00A62D95"/>
    <w:rsid w:val="00A63AD5"/>
    <w:rsid w:val="00A67C43"/>
    <w:rsid w:val="00A71252"/>
    <w:rsid w:val="00A74174"/>
    <w:rsid w:val="00A755E4"/>
    <w:rsid w:val="00A811C7"/>
    <w:rsid w:val="00A865CF"/>
    <w:rsid w:val="00A86FC1"/>
    <w:rsid w:val="00A87F19"/>
    <w:rsid w:val="00A87F1D"/>
    <w:rsid w:val="00A91C65"/>
    <w:rsid w:val="00A91FB2"/>
    <w:rsid w:val="00A92B57"/>
    <w:rsid w:val="00A92CF9"/>
    <w:rsid w:val="00A93FF3"/>
    <w:rsid w:val="00A959BD"/>
    <w:rsid w:val="00AA05B4"/>
    <w:rsid w:val="00AA0CAA"/>
    <w:rsid w:val="00AA3FD7"/>
    <w:rsid w:val="00AA4475"/>
    <w:rsid w:val="00AA4969"/>
    <w:rsid w:val="00AA4C59"/>
    <w:rsid w:val="00AA6F09"/>
    <w:rsid w:val="00AB0608"/>
    <w:rsid w:val="00AB13A1"/>
    <w:rsid w:val="00AB2DEA"/>
    <w:rsid w:val="00AB58BF"/>
    <w:rsid w:val="00AB7905"/>
    <w:rsid w:val="00AC1D46"/>
    <w:rsid w:val="00AC21A0"/>
    <w:rsid w:val="00AC3B79"/>
    <w:rsid w:val="00AD47D5"/>
    <w:rsid w:val="00AD700E"/>
    <w:rsid w:val="00AE09DD"/>
    <w:rsid w:val="00AE21C3"/>
    <w:rsid w:val="00AE36B4"/>
    <w:rsid w:val="00AE5EBC"/>
    <w:rsid w:val="00AE7766"/>
    <w:rsid w:val="00AF5928"/>
    <w:rsid w:val="00AF7890"/>
    <w:rsid w:val="00B0081A"/>
    <w:rsid w:val="00B021E0"/>
    <w:rsid w:val="00B02C27"/>
    <w:rsid w:val="00B02E44"/>
    <w:rsid w:val="00B05881"/>
    <w:rsid w:val="00B06524"/>
    <w:rsid w:val="00B0797C"/>
    <w:rsid w:val="00B1019F"/>
    <w:rsid w:val="00B15EFE"/>
    <w:rsid w:val="00B163AB"/>
    <w:rsid w:val="00B2057A"/>
    <w:rsid w:val="00B217A6"/>
    <w:rsid w:val="00B235F2"/>
    <w:rsid w:val="00B2402A"/>
    <w:rsid w:val="00B250B0"/>
    <w:rsid w:val="00B253CD"/>
    <w:rsid w:val="00B254D0"/>
    <w:rsid w:val="00B2645C"/>
    <w:rsid w:val="00B36D99"/>
    <w:rsid w:val="00B404D5"/>
    <w:rsid w:val="00B40ECB"/>
    <w:rsid w:val="00B4266A"/>
    <w:rsid w:val="00B4482F"/>
    <w:rsid w:val="00B452CC"/>
    <w:rsid w:val="00B45B85"/>
    <w:rsid w:val="00B52F83"/>
    <w:rsid w:val="00B54ACA"/>
    <w:rsid w:val="00B6633F"/>
    <w:rsid w:val="00B66F1E"/>
    <w:rsid w:val="00B7187E"/>
    <w:rsid w:val="00B71B11"/>
    <w:rsid w:val="00B73270"/>
    <w:rsid w:val="00B74748"/>
    <w:rsid w:val="00B75CC2"/>
    <w:rsid w:val="00B778E8"/>
    <w:rsid w:val="00B8085D"/>
    <w:rsid w:val="00B8281E"/>
    <w:rsid w:val="00B83AA4"/>
    <w:rsid w:val="00B84851"/>
    <w:rsid w:val="00B852BD"/>
    <w:rsid w:val="00B855DC"/>
    <w:rsid w:val="00B92BA5"/>
    <w:rsid w:val="00B947D5"/>
    <w:rsid w:val="00B94812"/>
    <w:rsid w:val="00B95765"/>
    <w:rsid w:val="00B978B9"/>
    <w:rsid w:val="00BA34D9"/>
    <w:rsid w:val="00BA5C2D"/>
    <w:rsid w:val="00BA67E4"/>
    <w:rsid w:val="00BB1D79"/>
    <w:rsid w:val="00BB219E"/>
    <w:rsid w:val="00BB295C"/>
    <w:rsid w:val="00BB3149"/>
    <w:rsid w:val="00BB33B1"/>
    <w:rsid w:val="00BB419A"/>
    <w:rsid w:val="00BB4A67"/>
    <w:rsid w:val="00BC041D"/>
    <w:rsid w:val="00BC3A31"/>
    <w:rsid w:val="00BC4E0A"/>
    <w:rsid w:val="00BC5D32"/>
    <w:rsid w:val="00BD0D98"/>
    <w:rsid w:val="00BD11E9"/>
    <w:rsid w:val="00BD74A2"/>
    <w:rsid w:val="00BD74B7"/>
    <w:rsid w:val="00BE1EE1"/>
    <w:rsid w:val="00BE61FF"/>
    <w:rsid w:val="00BF28B7"/>
    <w:rsid w:val="00BF3D08"/>
    <w:rsid w:val="00BF430B"/>
    <w:rsid w:val="00C0121D"/>
    <w:rsid w:val="00C036AE"/>
    <w:rsid w:val="00C04D84"/>
    <w:rsid w:val="00C11071"/>
    <w:rsid w:val="00C14A0B"/>
    <w:rsid w:val="00C14BD7"/>
    <w:rsid w:val="00C15BEB"/>
    <w:rsid w:val="00C21705"/>
    <w:rsid w:val="00C2299C"/>
    <w:rsid w:val="00C22E7E"/>
    <w:rsid w:val="00C2311C"/>
    <w:rsid w:val="00C24538"/>
    <w:rsid w:val="00C25A81"/>
    <w:rsid w:val="00C27039"/>
    <w:rsid w:val="00C27682"/>
    <w:rsid w:val="00C30AC6"/>
    <w:rsid w:val="00C31C6A"/>
    <w:rsid w:val="00C34002"/>
    <w:rsid w:val="00C363C1"/>
    <w:rsid w:val="00C373DB"/>
    <w:rsid w:val="00C37579"/>
    <w:rsid w:val="00C37769"/>
    <w:rsid w:val="00C457E5"/>
    <w:rsid w:val="00C47A76"/>
    <w:rsid w:val="00C51B5A"/>
    <w:rsid w:val="00C52A0C"/>
    <w:rsid w:val="00C52A4E"/>
    <w:rsid w:val="00C7402F"/>
    <w:rsid w:val="00C7416E"/>
    <w:rsid w:val="00C822D4"/>
    <w:rsid w:val="00C835A3"/>
    <w:rsid w:val="00C84C4D"/>
    <w:rsid w:val="00C86DD2"/>
    <w:rsid w:val="00C879AE"/>
    <w:rsid w:val="00C900F3"/>
    <w:rsid w:val="00C94620"/>
    <w:rsid w:val="00CA0C5B"/>
    <w:rsid w:val="00CA4290"/>
    <w:rsid w:val="00CA67E3"/>
    <w:rsid w:val="00CA792C"/>
    <w:rsid w:val="00CB18BA"/>
    <w:rsid w:val="00CB21B2"/>
    <w:rsid w:val="00CC0319"/>
    <w:rsid w:val="00CC0E4C"/>
    <w:rsid w:val="00CC1614"/>
    <w:rsid w:val="00CC712D"/>
    <w:rsid w:val="00CD34CA"/>
    <w:rsid w:val="00CD4671"/>
    <w:rsid w:val="00CD5C22"/>
    <w:rsid w:val="00CD667D"/>
    <w:rsid w:val="00CD68A4"/>
    <w:rsid w:val="00CE19F9"/>
    <w:rsid w:val="00CE3278"/>
    <w:rsid w:val="00CE4172"/>
    <w:rsid w:val="00CE523F"/>
    <w:rsid w:val="00CE7617"/>
    <w:rsid w:val="00CF27F5"/>
    <w:rsid w:val="00CF3098"/>
    <w:rsid w:val="00CF384B"/>
    <w:rsid w:val="00CF4270"/>
    <w:rsid w:val="00D0231F"/>
    <w:rsid w:val="00D03F93"/>
    <w:rsid w:val="00D06EDE"/>
    <w:rsid w:val="00D14395"/>
    <w:rsid w:val="00D154C2"/>
    <w:rsid w:val="00D24CAF"/>
    <w:rsid w:val="00D24F3A"/>
    <w:rsid w:val="00D273D2"/>
    <w:rsid w:val="00D278E2"/>
    <w:rsid w:val="00D35290"/>
    <w:rsid w:val="00D37E63"/>
    <w:rsid w:val="00D5017D"/>
    <w:rsid w:val="00D55D39"/>
    <w:rsid w:val="00D57C00"/>
    <w:rsid w:val="00D57FDF"/>
    <w:rsid w:val="00D63818"/>
    <w:rsid w:val="00D651E6"/>
    <w:rsid w:val="00D66653"/>
    <w:rsid w:val="00D7151F"/>
    <w:rsid w:val="00D76026"/>
    <w:rsid w:val="00D7776B"/>
    <w:rsid w:val="00D80985"/>
    <w:rsid w:val="00D81287"/>
    <w:rsid w:val="00D820DE"/>
    <w:rsid w:val="00D821C6"/>
    <w:rsid w:val="00D83712"/>
    <w:rsid w:val="00D8379D"/>
    <w:rsid w:val="00D84022"/>
    <w:rsid w:val="00D85183"/>
    <w:rsid w:val="00D911F5"/>
    <w:rsid w:val="00D91BC5"/>
    <w:rsid w:val="00D93656"/>
    <w:rsid w:val="00D94374"/>
    <w:rsid w:val="00D971F3"/>
    <w:rsid w:val="00DA3B89"/>
    <w:rsid w:val="00DA5993"/>
    <w:rsid w:val="00DA759C"/>
    <w:rsid w:val="00DB2B33"/>
    <w:rsid w:val="00DB3773"/>
    <w:rsid w:val="00DC1D61"/>
    <w:rsid w:val="00DC3D5A"/>
    <w:rsid w:val="00DC701C"/>
    <w:rsid w:val="00DD1981"/>
    <w:rsid w:val="00DD3ACD"/>
    <w:rsid w:val="00DD40AC"/>
    <w:rsid w:val="00DD7253"/>
    <w:rsid w:val="00DD7D2B"/>
    <w:rsid w:val="00DE1F01"/>
    <w:rsid w:val="00DE26F1"/>
    <w:rsid w:val="00DE5EB4"/>
    <w:rsid w:val="00DF1F8E"/>
    <w:rsid w:val="00E01424"/>
    <w:rsid w:val="00E06334"/>
    <w:rsid w:val="00E115F1"/>
    <w:rsid w:val="00E11FC3"/>
    <w:rsid w:val="00E1444D"/>
    <w:rsid w:val="00E17053"/>
    <w:rsid w:val="00E23283"/>
    <w:rsid w:val="00E23C29"/>
    <w:rsid w:val="00E243B0"/>
    <w:rsid w:val="00E254BA"/>
    <w:rsid w:val="00E33E84"/>
    <w:rsid w:val="00E363E0"/>
    <w:rsid w:val="00E37E1B"/>
    <w:rsid w:val="00E40A54"/>
    <w:rsid w:val="00E417EA"/>
    <w:rsid w:val="00E41CBE"/>
    <w:rsid w:val="00E447B0"/>
    <w:rsid w:val="00E45DE2"/>
    <w:rsid w:val="00E4636A"/>
    <w:rsid w:val="00E466CA"/>
    <w:rsid w:val="00E506D8"/>
    <w:rsid w:val="00E5199F"/>
    <w:rsid w:val="00E52827"/>
    <w:rsid w:val="00E54899"/>
    <w:rsid w:val="00E62CB9"/>
    <w:rsid w:val="00E64F5C"/>
    <w:rsid w:val="00E65B6D"/>
    <w:rsid w:val="00E75281"/>
    <w:rsid w:val="00E75563"/>
    <w:rsid w:val="00E75599"/>
    <w:rsid w:val="00E75710"/>
    <w:rsid w:val="00E84348"/>
    <w:rsid w:val="00E856FC"/>
    <w:rsid w:val="00E907FE"/>
    <w:rsid w:val="00E93F81"/>
    <w:rsid w:val="00EA027F"/>
    <w:rsid w:val="00EA2351"/>
    <w:rsid w:val="00EA3B9C"/>
    <w:rsid w:val="00EA46EF"/>
    <w:rsid w:val="00EA4F83"/>
    <w:rsid w:val="00EA658E"/>
    <w:rsid w:val="00EA7EF6"/>
    <w:rsid w:val="00EB025D"/>
    <w:rsid w:val="00EB0349"/>
    <w:rsid w:val="00EB1EEC"/>
    <w:rsid w:val="00EB2444"/>
    <w:rsid w:val="00EB2AB0"/>
    <w:rsid w:val="00EB3E9D"/>
    <w:rsid w:val="00EB41AD"/>
    <w:rsid w:val="00EB5EE8"/>
    <w:rsid w:val="00EC555B"/>
    <w:rsid w:val="00ED2BBD"/>
    <w:rsid w:val="00ED3B75"/>
    <w:rsid w:val="00ED3BB9"/>
    <w:rsid w:val="00ED5F44"/>
    <w:rsid w:val="00EE0F90"/>
    <w:rsid w:val="00EE1007"/>
    <w:rsid w:val="00EE4A98"/>
    <w:rsid w:val="00EF0ADE"/>
    <w:rsid w:val="00EF506A"/>
    <w:rsid w:val="00EF7654"/>
    <w:rsid w:val="00F03C6D"/>
    <w:rsid w:val="00F04086"/>
    <w:rsid w:val="00F04695"/>
    <w:rsid w:val="00F07BA7"/>
    <w:rsid w:val="00F10EE9"/>
    <w:rsid w:val="00F111A3"/>
    <w:rsid w:val="00F152AE"/>
    <w:rsid w:val="00F1645E"/>
    <w:rsid w:val="00F16812"/>
    <w:rsid w:val="00F17837"/>
    <w:rsid w:val="00F215FC"/>
    <w:rsid w:val="00F24745"/>
    <w:rsid w:val="00F25F78"/>
    <w:rsid w:val="00F26DC3"/>
    <w:rsid w:val="00F31F2C"/>
    <w:rsid w:val="00F3521C"/>
    <w:rsid w:val="00F352F0"/>
    <w:rsid w:val="00F36759"/>
    <w:rsid w:val="00F4557C"/>
    <w:rsid w:val="00F45D5D"/>
    <w:rsid w:val="00F5376D"/>
    <w:rsid w:val="00F579E7"/>
    <w:rsid w:val="00F6039A"/>
    <w:rsid w:val="00F62B33"/>
    <w:rsid w:val="00F65CE4"/>
    <w:rsid w:val="00F67A15"/>
    <w:rsid w:val="00F70F41"/>
    <w:rsid w:val="00F72DE7"/>
    <w:rsid w:val="00F770C3"/>
    <w:rsid w:val="00F778FB"/>
    <w:rsid w:val="00F81617"/>
    <w:rsid w:val="00F82815"/>
    <w:rsid w:val="00F83436"/>
    <w:rsid w:val="00F83927"/>
    <w:rsid w:val="00F91A20"/>
    <w:rsid w:val="00F91E8E"/>
    <w:rsid w:val="00F922E2"/>
    <w:rsid w:val="00F952C3"/>
    <w:rsid w:val="00F97234"/>
    <w:rsid w:val="00FA19BF"/>
    <w:rsid w:val="00FA2918"/>
    <w:rsid w:val="00FA31D2"/>
    <w:rsid w:val="00FA679C"/>
    <w:rsid w:val="00FA7AA1"/>
    <w:rsid w:val="00FB63FA"/>
    <w:rsid w:val="00FB64A4"/>
    <w:rsid w:val="00FB719F"/>
    <w:rsid w:val="00FB77A6"/>
    <w:rsid w:val="00FC1967"/>
    <w:rsid w:val="00FC20AE"/>
    <w:rsid w:val="00FC4A85"/>
    <w:rsid w:val="00FC695F"/>
    <w:rsid w:val="00FD4787"/>
    <w:rsid w:val="00FD6755"/>
    <w:rsid w:val="00FE2D32"/>
    <w:rsid w:val="00FE4D7C"/>
    <w:rsid w:val="00FE7F6E"/>
    <w:rsid w:val="00FF187A"/>
    <w:rsid w:val="00FF2C08"/>
    <w:rsid w:val="00FF3B54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085C"/>
  <w15:chartTrackingRefBased/>
  <w15:docId w15:val="{F95B081C-8F44-4942-9F79-FD6D3B85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6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4F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4F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2A07F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5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37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E7F6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7F6E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2A07F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2A0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A07F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A07F9"/>
    <w:rPr>
      <w:rFonts w:ascii="Courier New" w:eastAsia="Times New Roman" w:hAnsi="Courier New" w:cs="Courier New"/>
      <w:sz w:val="20"/>
      <w:szCs w:val="20"/>
    </w:rPr>
  </w:style>
  <w:style w:type="character" w:customStyle="1" w:styleId="acemeta">
    <w:name w:val="ace_meta"/>
    <w:basedOn w:val="Policepardfaut"/>
    <w:rsid w:val="002A07F9"/>
  </w:style>
  <w:style w:type="character" w:customStyle="1" w:styleId="acetext">
    <w:name w:val="ace_text"/>
    <w:basedOn w:val="Policepardfaut"/>
    <w:rsid w:val="002A07F9"/>
  </w:style>
  <w:style w:type="character" w:customStyle="1" w:styleId="aceentity">
    <w:name w:val="ace_entity"/>
    <w:basedOn w:val="Policepardfaut"/>
    <w:rsid w:val="002A07F9"/>
  </w:style>
  <w:style w:type="character" w:customStyle="1" w:styleId="acekeyword">
    <w:name w:val="ace_keyword"/>
    <w:basedOn w:val="Policepardfaut"/>
    <w:rsid w:val="002A07F9"/>
  </w:style>
  <w:style w:type="character" w:customStyle="1" w:styleId="acestring">
    <w:name w:val="ace_string"/>
    <w:basedOn w:val="Policepardfaut"/>
    <w:rsid w:val="002A07F9"/>
  </w:style>
  <w:style w:type="character" w:customStyle="1" w:styleId="acexml-pe">
    <w:name w:val="ace_xml-pe"/>
    <w:basedOn w:val="Policepardfaut"/>
    <w:rsid w:val="00905ABC"/>
  </w:style>
  <w:style w:type="table" w:styleId="Grilledutableau">
    <w:name w:val="Table Grid"/>
    <w:basedOn w:val="TableauNormal"/>
    <w:uiPriority w:val="39"/>
    <w:rsid w:val="0074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RE">
    <w:name w:val="1 TITRE"/>
    <w:link w:val="1TITRECar"/>
    <w:rsid w:val="00A24FC0"/>
    <w:pPr>
      <w:jc w:val="center"/>
    </w:pPr>
    <w:rPr>
      <w:b/>
      <w:sz w:val="32"/>
      <w:szCs w:val="32"/>
    </w:rPr>
  </w:style>
  <w:style w:type="paragraph" w:customStyle="1" w:styleId="Style1">
    <w:name w:val="Style1"/>
    <w:basedOn w:val="1TITRE"/>
    <w:next w:val="Normal"/>
    <w:link w:val="Style1Car"/>
    <w:qFormat/>
    <w:rsid w:val="00BB419A"/>
  </w:style>
  <w:style w:type="character" w:customStyle="1" w:styleId="1TITRECar">
    <w:name w:val="1 TITRE Car"/>
    <w:basedOn w:val="Policepardfaut"/>
    <w:link w:val="1TITRE"/>
    <w:rsid w:val="00A24FC0"/>
    <w:rPr>
      <w:b/>
      <w:sz w:val="32"/>
      <w:szCs w:val="32"/>
    </w:rPr>
  </w:style>
  <w:style w:type="paragraph" w:customStyle="1" w:styleId="Style2">
    <w:name w:val="Style2"/>
    <w:basedOn w:val="Titre2"/>
    <w:next w:val="Normal"/>
    <w:link w:val="Style2Car"/>
    <w:qFormat/>
    <w:rsid w:val="00A24FC0"/>
    <w:pPr>
      <w:numPr>
        <w:numId w:val="2"/>
      </w:numPr>
    </w:pPr>
    <w:rPr>
      <w:rFonts w:asciiTheme="minorHAnsi" w:hAnsiTheme="minorHAnsi"/>
      <w:b/>
      <w:color w:val="FF0000"/>
      <w:sz w:val="24"/>
      <w:szCs w:val="24"/>
      <w:u w:val="single"/>
    </w:rPr>
  </w:style>
  <w:style w:type="character" w:customStyle="1" w:styleId="Style1Car">
    <w:name w:val="Style1 Car"/>
    <w:basedOn w:val="1TITRECar"/>
    <w:link w:val="Style1"/>
    <w:rsid w:val="00BB419A"/>
    <w:rPr>
      <w:b/>
      <w:sz w:val="32"/>
      <w:szCs w:val="32"/>
    </w:rPr>
  </w:style>
  <w:style w:type="paragraph" w:customStyle="1" w:styleId="Style3">
    <w:name w:val="Style3"/>
    <w:basedOn w:val="Titre3"/>
    <w:next w:val="Normal"/>
    <w:link w:val="Style3Car"/>
    <w:qFormat/>
    <w:rsid w:val="00A24FC0"/>
    <w:pPr>
      <w:numPr>
        <w:numId w:val="1"/>
      </w:numPr>
    </w:pPr>
    <w:rPr>
      <w:rFonts w:asciiTheme="minorHAnsi" w:hAnsiTheme="minorHAnsi"/>
      <w:b/>
      <w:color w:val="70AD47" w:themeColor="accent6"/>
    </w:rPr>
  </w:style>
  <w:style w:type="character" w:customStyle="1" w:styleId="Titre2Car">
    <w:name w:val="Titre 2 Car"/>
    <w:basedOn w:val="Policepardfaut"/>
    <w:link w:val="Titre2"/>
    <w:uiPriority w:val="9"/>
    <w:semiHidden/>
    <w:rsid w:val="00A24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2Car">
    <w:name w:val="Style2 Car"/>
    <w:basedOn w:val="Titre2Car"/>
    <w:link w:val="Style2"/>
    <w:rsid w:val="00A24FC0"/>
    <w:rPr>
      <w:rFonts w:asciiTheme="majorHAnsi" w:eastAsiaTheme="majorEastAsia" w:hAnsiTheme="majorHAnsi" w:cstheme="majorBidi"/>
      <w:b/>
      <w:color w:val="FF0000"/>
      <w:sz w:val="24"/>
      <w:szCs w:val="24"/>
      <w:u w:val="single"/>
    </w:rPr>
  </w:style>
  <w:style w:type="paragraph" w:customStyle="1" w:styleId="Style4">
    <w:name w:val="Style4"/>
    <w:basedOn w:val="Titre4"/>
    <w:next w:val="Normal"/>
    <w:link w:val="Style4Car"/>
    <w:autoRedefine/>
    <w:qFormat/>
    <w:rsid w:val="001213C2"/>
    <w:pPr>
      <w:spacing w:before="120" w:beforeAutospacing="0" w:after="120" w:afterAutospacing="0"/>
    </w:pPr>
    <w:rPr>
      <w:rFonts w:asciiTheme="minorHAnsi" w:hAnsiTheme="minorHAnsi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24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3Car">
    <w:name w:val="Style3 Car"/>
    <w:basedOn w:val="Titre3Car"/>
    <w:link w:val="Style3"/>
    <w:rsid w:val="00A24FC0"/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character" w:customStyle="1" w:styleId="Style4Car">
    <w:name w:val="Style4 Car"/>
    <w:basedOn w:val="Titre4Car"/>
    <w:link w:val="Style4"/>
    <w:rsid w:val="001213C2"/>
    <w:rPr>
      <w:rFonts w:ascii="Times New Roman" w:eastAsia="Times New Roman" w:hAnsi="Times New Roman" w:cs="Times New Roman"/>
      <w:b/>
      <w:bCs/>
      <w:sz w:val="24"/>
      <w:szCs w:val="28"/>
      <w:u w:val="single"/>
      <w:lang w:eastAsia="fr-FR"/>
    </w:rPr>
  </w:style>
  <w:style w:type="character" w:styleId="Lienhypertexte">
    <w:name w:val="Hyperlink"/>
    <w:basedOn w:val="Policepardfaut"/>
    <w:uiPriority w:val="99"/>
    <w:unhideWhenUsed/>
    <w:rsid w:val="00704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6D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02933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6C1749"/>
    <w:rPr>
      <w:b/>
      <w:bCs/>
    </w:rPr>
  </w:style>
  <w:style w:type="character" w:styleId="Accentuation">
    <w:name w:val="Emphasis"/>
    <w:basedOn w:val="Policepardfaut"/>
    <w:uiPriority w:val="20"/>
    <w:qFormat/>
    <w:rsid w:val="0079030F"/>
    <w:rPr>
      <w:i/>
      <w:iCs/>
    </w:rPr>
  </w:style>
  <w:style w:type="paragraph" w:styleId="Sansinterligne">
    <w:name w:val="No Spacing"/>
    <w:uiPriority w:val="1"/>
    <w:qFormat/>
    <w:rsid w:val="002417A3"/>
  </w:style>
  <w:style w:type="character" w:customStyle="1" w:styleId="crayon-e">
    <w:name w:val="crayon-e"/>
    <w:basedOn w:val="Policepardfaut"/>
    <w:rsid w:val="00CA792C"/>
  </w:style>
  <w:style w:type="character" w:customStyle="1" w:styleId="crayon-v">
    <w:name w:val="crayon-v"/>
    <w:basedOn w:val="Policepardfaut"/>
    <w:rsid w:val="00CA792C"/>
  </w:style>
  <w:style w:type="character" w:customStyle="1" w:styleId="crayon-h">
    <w:name w:val="crayon-h"/>
    <w:basedOn w:val="Policepardfaut"/>
    <w:rsid w:val="00CA792C"/>
  </w:style>
  <w:style w:type="character" w:customStyle="1" w:styleId="crayon-o">
    <w:name w:val="crayon-o"/>
    <w:basedOn w:val="Policepardfaut"/>
    <w:rsid w:val="00CA792C"/>
  </w:style>
  <w:style w:type="character" w:customStyle="1" w:styleId="crayon-sy">
    <w:name w:val="crayon-sy"/>
    <w:basedOn w:val="Policepardfaut"/>
    <w:rsid w:val="00CA792C"/>
  </w:style>
  <w:style w:type="character" w:styleId="Mentionnonrsolue">
    <w:name w:val="Unresolved Mention"/>
    <w:basedOn w:val="Policepardfaut"/>
    <w:uiPriority w:val="99"/>
    <w:semiHidden/>
    <w:unhideWhenUsed/>
    <w:rsid w:val="00184E25"/>
    <w:rPr>
      <w:color w:val="605E5C"/>
      <w:shd w:val="clear" w:color="auto" w:fill="E1DFDD"/>
    </w:rPr>
  </w:style>
  <w:style w:type="character" w:customStyle="1" w:styleId="go">
    <w:name w:val="go"/>
    <w:basedOn w:val="Policepardfaut"/>
    <w:rsid w:val="00C15BEB"/>
  </w:style>
  <w:style w:type="character" w:customStyle="1" w:styleId="nv">
    <w:name w:val="nv"/>
    <w:basedOn w:val="Policepardfaut"/>
    <w:rsid w:val="003C4B75"/>
  </w:style>
  <w:style w:type="character" w:customStyle="1" w:styleId="nt">
    <w:name w:val="nt"/>
    <w:basedOn w:val="Policepardfaut"/>
    <w:rsid w:val="003C4B75"/>
  </w:style>
  <w:style w:type="character" w:customStyle="1" w:styleId="se">
    <w:name w:val="se"/>
    <w:basedOn w:val="Policepardfaut"/>
    <w:rsid w:val="003C4B75"/>
  </w:style>
  <w:style w:type="character" w:customStyle="1" w:styleId="nb">
    <w:name w:val="nb"/>
    <w:basedOn w:val="Policepardfaut"/>
    <w:rsid w:val="003C4B75"/>
  </w:style>
  <w:style w:type="character" w:customStyle="1" w:styleId="o">
    <w:name w:val="o"/>
    <w:basedOn w:val="Policepardfaut"/>
    <w:rsid w:val="003C4B75"/>
  </w:style>
  <w:style w:type="character" w:customStyle="1" w:styleId="s2">
    <w:name w:val="s2"/>
    <w:basedOn w:val="Policepardfaut"/>
    <w:rsid w:val="003C4B75"/>
  </w:style>
  <w:style w:type="character" w:customStyle="1" w:styleId="k">
    <w:name w:val="k"/>
    <w:basedOn w:val="Policepardfaut"/>
    <w:rsid w:val="003C4B75"/>
  </w:style>
  <w:style w:type="character" w:customStyle="1" w:styleId="replaceable-text">
    <w:name w:val="replaceable-text"/>
    <w:basedOn w:val="Policepardfaut"/>
    <w:rsid w:val="000E68A0"/>
  </w:style>
  <w:style w:type="character" w:customStyle="1" w:styleId="Titre5Car">
    <w:name w:val="Titre 5 Car"/>
    <w:basedOn w:val="Policepardfaut"/>
    <w:link w:val="Titre5"/>
    <w:uiPriority w:val="9"/>
    <w:semiHidden/>
    <w:rsid w:val="00A4502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w-data-text">
    <w:name w:val="tw-data-text"/>
    <w:basedOn w:val="Normal"/>
    <w:rsid w:val="00A450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5">
    <w:name w:val="Style5"/>
    <w:basedOn w:val="Normal"/>
    <w:link w:val="Style5Car"/>
    <w:qFormat/>
    <w:rsid w:val="00311B9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ind w:left="720"/>
    </w:pPr>
    <w:rPr>
      <w:rFonts w:ascii="Consolas" w:eastAsia="Times New Roman" w:hAnsi="Consolas" w:cs="Courier New"/>
      <w:color w:val="333333"/>
      <w:sz w:val="20"/>
      <w:szCs w:val="20"/>
      <w:lang w:val="en-US" w:eastAsia="fr-FR"/>
    </w:rPr>
  </w:style>
  <w:style w:type="character" w:customStyle="1" w:styleId="Style5Car">
    <w:name w:val="Style5 Car"/>
    <w:basedOn w:val="Policepardfaut"/>
    <w:link w:val="Style5"/>
    <w:rsid w:val="00311B96"/>
    <w:rPr>
      <w:rFonts w:ascii="Consolas" w:eastAsia="Times New Roman" w:hAnsi="Consolas" w:cs="Courier New"/>
      <w:color w:val="333333"/>
      <w:sz w:val="20"/>
      <w:szCs w:val="20"/>
      <w:shd w:val="clear" w:color="auto" w:fill="F5F5F5"/>
      <w:lang w:val="en-US" w:eastAsia="fr-FR"/>
    </w:rPr>
  </w:style>
  <w:style w:type="character" w:customStyle="1" w:styleId="Titre1Car">
    <w:name w:val="Titre 1 Car"/>
    <w:basedOn w:val="Policepardfaut"/>
    <w:link w:val="Titre1"/>
    <w:uiPriority w:val="9"/>
    <w:rsid w:val="00EA4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ken">
    <w:name w:val="token"/>
    <w:basedOn w:val="Policepardfaut"/>
    <w:rsid w:val="00F45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6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6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ocs.coinapi.io/?javascri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zoc\Documents\Mod&#232;les%20Office%20personnalis&#233;s\Prise%20de%20notes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CF151371D46D498628C6FF5DD5ECDA" ma:contentTypeVersion="12" ma:contentTypeDescription="Create a new document." ma:contentTypeScope="" ma:versionID="a79814f9c360fcb3f4704052814c700c">
  <xsd:schema xmlns:xsd="http://www.w3.org/2001/XMLSchema" xmlns:xs="http://www.w3.org/2001/XMLSchema" xmlns:p="http://schemas.microsoft.com/office/2006/metadata/properties" xmlns:ns3="455dec5c-e26b-47ec-9c0f-20a0c376b8ae" xmlns:ns4="77d603a3-eefd-4a9d-a00a-dfa839817af8" targetNamespace="http://schemas.microsoft.com/office/2006/metadata/properties" ma:root="true" ma:fieldsID="bd07c2771f9a0e4707ccc50597d64001" ns3:_="" ns4:_="">
    <xsd:import namespace="455dec5c-e26b-47ec-9c0f-20a0c376b8ae"/>
    <xsd:import namespace="77d603a3-eefd-4a9d-a00a-dfa839817a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dec5c-e26b-47ec-9c0f-20a0c376b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603a3-eefd-4a9d-a00a-dfa839817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5ED25-2A03-4093-9AFB-AC2F5B286D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01AAA5-E094-42BB-8531-FEE033729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5dec5c-e26b-47ec-9c0f-20a0c376b8ae"/>
    <ds:schemaRef ds:uri="77d603a3-eefd-4a9d-a00a-dfa839817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F0461D-C86B-4B0D-8B9C-360FC2D69B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AFC917-1B5C-46A3-9263-AB5D7904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Prise de notes.dotm</Template>
  <TotalTime>396</TotalTime>
  <Pages>2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enzoc</dc:creator>
  <cp:keywords/>
  <dc:description/>
  <cp:lastModifiedBy>Enzo CORATELLA</cp:lastModifiedBy>
  <cp:revision>27</cp:revision>
  <dcterms:created xsi:type="dcterms:W3CDTF">2020-09-18T19:59:00Z</dcterms:created>
  <dcterms:modified xsi:type="dcterms:W3CDTF">2020-10-08T15:53:00Z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0x010100D9CF151371D46D498628C6FF5DD5ECDA</vt:lpwstr>
  </property>
</Properties>
</file>